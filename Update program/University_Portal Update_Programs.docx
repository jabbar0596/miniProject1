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D71E46">
      <w:pPr>
        <w:pStyle w:val="PageTitle"/>
      </w:pPr>
    </w:p>
    <w:p w14:paraId="047659E7" w14:textId="77777777" w:rsidR="009F5790" w:rsidRPr="00886F61" w:rsidRDefault="009F5790" w:rsidP="00D71E46">
      <w:pPr>
        <w:pStyle w:val="PageTitle"/>
        <w:rPr>
          <w:vertAlign w:val="superscript"/>
        </w:rPr>
      </w:pPr>
    </w:p>
    <w:p w14:paraId="4B63A63E" w14:textId="77777777" w:rsidR="009F5790" w:rsidRPr="00886F61" w:rsidRDefault="009F5790" w:rsidP="00D71E46">
      <w:pPr>
        <w:pStyle w:val="PageTitle"/>
        <w:rPr>
          <w:vertAlign w:val="subscript"/>
        </w:rPr>
      </w:pPr>
    </w:p>
    <w:p w14:paraId="48ED829F" w14:textId="77777777" w:rsidR="009F5790" w:rsidRPr="00886F61" w:rsidRDefault="009F5790" w:rsidP="00D71E46">
      <w:pPr>
        <w:pStyle w:val="PageTitle"/>
      </w:pPr>
    </w:p>
    <w:p w14:paraId="5AB8EF64" w14:textId="77777777" w:rsidR="009F5790" w:rsidRPr="001C4D77" w:rsidRDefault="009F5790" w:rsidP="00D71E46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D71E46">
      <w:pPr>
        <w:pStyle w:val="PageTitle"/>
      </w:pPr>
    </w:p>
    <w:p w14:paraId="03A8A6B3" w14:textId="45C90EC8" w:rsidR="009F5790" w:rsidRPr="001C4D77" w:rsidRDefault="00155339" w:rsidP="00D71E46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D71E46"/>
    <w:p w14:paraId="12D6A4D9" w14:textId="77777777" w:rsidR="009F5790" w:rsidRPr="009F5790" w:rsidRDefault="009F5790" w:rsidP="00D71E46"/>
    <w:p w14:paraId="4F7ED659" w14:textId="77777777" w:rsidR="009F5790" w:rsidRPr="009F5790" w:rsidRDefault="009F5790" w:rsidP="00D71E46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D71E46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72BBA83" w:rsidR="009F5790" w:rsidRPr="009F5790" w:rsidRDefault="009F5790" w:rsidP="001B4523">
            <w:r w:rsidRPr="009F5790">
              <w:t> </w:t>
            </w:r>
            <w:r w:rsidR="00D50C68" w:rsidRPr="009F5790">
              <w:t> </w:t>
            </w:r>
            <w:r w:rsidR="00B47893">
              <w:t>PRJ_University</w:t>
            </w:r>
            <w:r w:rsidR="001B4523">
              <w:t>AdmissionSystem</w:t>
            </w:r>
            <w:r w:rsidR="00B47893">
              <w:t>_001</w:t>
            </w:r>
          </w:p>
        </w:tc>
      </w:tr>
      <w:tr w:rsidR="009F5790" w:rsidRPr="009F579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D71E46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2AA1BE1" w:rsidR="009F5790" w:rsidRPr="009F5790" w:rsidRDefault="009F5790" w:rsidP="00D71E46">
            <w:r w:rsidRPr="009F5790">
              <w:t> </w:t>
            </w:r>
            <w:r w:rsidR="001B4523">
              <w:t>University Admission System</w:t>
            </w:r>
          </w:p>
        </w:tc>
      </w:tr>
    </w:tbl>
    <w:p w14:paraId="1917D496" w14:textId="77777777" w:rsidR="009F5790" w:rsidRPr="009F5790" w:rsidRDefault="009F5790" w:rsidP="00D71E46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E8BD599" w:rsidR="009F5790" w:rsidRPr="009F5790" w:rsidRDefault="009F5790" w:rsidP="00D71E46">
            <w:r w:rsidRPr="009F5790">
              <w:t> </w:t>
            </w:r>
            <w:r w:rsidR="00D71245">
              <w:t>Ajaykumar Yadav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F05C65A" w:rsidR="009F5790" w:rsidRPr="009F5790" w:rsidRDefault="00CE4DAD" w:rsidP="00D71E46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E6C2EB7" w:rsidR="009F5790" w:rsidRPr="009F5790" w:rsidRDefault="00CE4DAD" w:rsidP="00D71E46">
            <w:r>
              <w:t>20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5815925" w:rsidR="009F5790" w:rsidRPr="009F5790" w:rsidRDefault="009F5790" w:rsidP="00D71E46">
            <w:r w:rsidRPr="009F5790">
              <w:t> </w:t>
            </w:r>
            <w:r w:rsidR="00D71245">
              <w:t>Sai Krishna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B1F613B" w:rsidR="009F5790" w:rsidRPr="009F5790" w:rsidRDefault="00CE4DAD" w:rsidP="00D71E46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89FDE3F" w:rsidR="009F5790" w:rsidRPr="009F5790" w:rsidRDefault="00CE4DAD" w:rsidP="00D71E46">
            <w:r>
              <w:t>22</w:t>
            </w:r>
            <w:r w:rsidRPr="00CE4DAD">
              <w:rPr>
                <w:vertAlign w:val="superscript"/>
              </w:rPr>
              <w:t>nd</w:t>
            </w:r>
            <w:r>
              <w:t xml:space="preserve"> December, 2017</w:t>
            </w:r>
          </w:p>
        </w:tc>
      </w:tr>
      <w:tr w:rsidR="009F5790" w:rsidRPr="009F5790" w14:paraId="6B3736C0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00F34E2" w:rsidR="009F5790" w:rsidRPr="009F5790" w:rsidRDefault="009F5790" w:rsidP="00D71E46">
            <w:r w:rsidRPr="009F5790">
              <w:t> </w:t>
            </w:r>
            <w:r w:rsidR="00D71245">
              <w:t xml:space="preserve">Navya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1D1DBF4" w:rsidR="009F5790" w:rsidRPr="009F5790" w:rsidRDefault="00CE4DAD" w:rsidP="00D71E46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C17F613" w:rsidR="009F5790" w:rsidRPr="009F5790" w:rsidRDefault="00CE4DAD" w:rsidP="00D71E46">
            <w:r>
              <w:t>24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D71E46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D71E46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D71E46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CE4DAD" w:rsidRDefault="00CE4DAD" w:rsidP="00D71E46">
            <w:pPr>
              <w:rPr>
                <w:vanish/>
                <w:vertAlign w:val="superscript"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D71E46">
            <w:r w:rsidRPr="009F5790">
              <w:t> </w:t>
            </w:r>
          </w:p>
        </w:tc>
      </w:tr>
    </w:tbl>
    <w:p w14:paraId="0966AC59" w14:textId="77777777" w:rsidR="009F5790" w:rsidRPr="009F5790" w:rsidRDefault="009F5790" w:rsidP="00D71E46">
      <w:r w:rsidRPr="009F5790">
        <w:br w:type="page"/>
      </w:r>
    </w:p>
    <w:p w14:paraId="42EE7ADE" w14:textId="77777777" w:rsidR="009F5790" w:rsidRPr="009F5790" w:rsidRDefault="009F5790" w:rsidP="00D71E46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D71E46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D71E46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9F5790" w:rsidRDefault="009F5790" w:rsidP="00D71E46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D71E46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D71E46"/>
        </w:tc>
        <w:tc>
          <w:tcPr>
            <w:tcW w:w="1080" w:type="dxa"/>
          </w:tcPr>
          <w:p w14:paraId="488BB2E9" w14:textId="77777777" w:rsidR="009F5790" w:rsidRPr="009F5790" w:rsidRDefault="009F5790" w:rsidP="00D71E46"/>
        </w:tc>
        <w:tc>
          <w:tcPr>
            <w:tcW w:w="1080" w:type="dxa"/>
          </w:tcPr>
          <w:p w14:paraId="325B699D" w14:textId="77777777" w:rsidR="009F5790" w:rsidRPr="009F5790" w:rsidRDefault="009F5790" w:rsidP="00D71E46"/>
        </w:tc>
        <w:tc>
          <w:tcPr>
            <w:tcW w:w="1080" w:type="dxa"/>
          </w:tcPr>
          <w:p w14:paraId="77EF851F" w14:textId="77777777" w:rsidR="009F5790" w:rsidRPr="009F5790" w:rsidRDefault="009F5790" w:rsidP="00D71E46"/>
        </w:tc>
        <w:tc>
          <w:tcPr>
            <w:tcW w:w="1080" w:type="dxa"/>
          </w:tcPr>
          <w:p w14:paraId="3AD2F557" w14:textId="77777777" w:rsidR="009F5790" w:rsidRPr="009F5790" w:rsidRDefault="009F5790" w:rsidP="00D71E46"/>
        </w:tc>
      </w:tr>
      <w:tr w:rsidR="009F5790" w:rsidRPr="009F579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9F5790" w:rsidRDefault="009F5790" w:rsidP="00D71E46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D71E46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D71E46"/>
        </w:tc>
        <w:tc>
          <w:tcPr>
            <w:tcW w:w="1080" w:type="dxa"/>
          </w:tcPr>
          <w:p w14:paraId="3D8D9994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D71E46"/>
        </w:tc>
        <w:tc>
          <w:tcPr>
            <w:tcW w:w="1080" w:type="dxa"/>
          </w:tcPr>
          <w:p w14:paraId="2BE1FC53" w14:textId="77777777" w:rsidR="009F5790" w:rsidRPr="009F5790" w:rsidRDefault="009F5790" w:rsidP="00D71E46"/>
        </w:tc>
        <w:tc>
          <w:tcPr>
            <w:tcW w:w="1080" w:type="dxa"/>
          </w:tcPr>
          <w:p w14:paraId="1799B660" w14:textId="77777777" w:rsidR="009F5790" w:rsidRPr="009F5790" w:rsidRDefault="009F5790" w:rsidP="00D71E46"/>
        </w:tc>
      </w:tr>
      <w:tr w:rsidR="009F5790" w:rsidRPr="009F579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9F5790" w:rsidRDefault="009F5790" w:rsidP="00D71E46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D71E46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D71E46"/>
        </w:tc>
        <w:tc>
          <w:tcPr>
            <w:tcW w:w="1080" w:type="dxa"/>
          </w:tcPr>
          <w:p w14:paraId="3645B887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D71E46"/>
        </w:tc>
        <w:tc>
          <w:tcPr>
            <w:tcW w:w="1080" w:type="dxa"/>
          </w:tcPr>
          <w:p w14:paraId="3A64C6EF" w14:textId="77777777" w:rsidR="009F5790" w:rsidRPr="009F5790" w:rsidRDefault="009F5790" w:rsidP="00D71E46"/>
        </w:tc>
        <w:tc>
          <w:tcPr>
            <w:tcW w:w="1080" w:type="dxa"/>
          </w:tcPr>
          <w:p w14:paraId="47308748" w14:textId="77777777" w:rsidR="009F5790" w:rsidRPr="009F5790" w:rsidRDefault="009F5790" w:rsidP="00D71E46"/>
        </w:tc>
      </w:tr>
      <w:tr w:rsidR="009F5790" w:rsidRPr="009F5790" w14:paraId="2E56A852" w14:textId="77777777" w:rsidTr="001B0FD3">
        <w:tc>
          <w:tcPr>
            <w:tcW w:w="2808" w:type="dxa"/>
          </w:tcPr>
          <w:p w14:paraId="64B7F5B7" w14:textId="77777777" w:rsidR="009F5790" w:rsidRPr="009F5790" w:rsidRDefault="009F5790" w:rsidP="00D71E46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D71E46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D71E46"/>
        </w:tc>
        <w:tc>
          <w:tcPr>
            <w:tcW w:w="1080" w:type="dxa"/>
          </w:tcPr>
          <w:p w14:paraId="46558018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D71E46"/>
        </w:tc>
        <w:tc>
          <w:tcPr>
            <w:tcW w:w="1080" w:type="dxa"/>
          </w:tcPr>
          <w:p w14:paraId="3AFC5A5C" w14:textId="77777777" w:rsidR="009F5790" w:rsidRPr="009F5790" w:rsidRDefault="009F5790" w:rsidP="00D71E46"/>
        </w:tc>
        <w:tc>
          <w:tcPr>
            <w:tcW w:w="1080" w:type="dxa"/>
          </w:tcPr>
          <w:p w14:paraId="7E23613F" w14:textId="77777777" w:rsidR="009F5790" w:rsidRPr="009F5790" w:rsidRDefault="009F5790" w:rsidP="00D71E46"/>
        </w:tc>
      </w:tr>
      <w:tr w:rsidR="009F5790" w:rsidRPr="009F5790" w14:paraId="307F8A75" w14:textId="77777777" w:rsidTr="001B0FD3">
        <w:tc>
          <w:tcPr>
            <w:tcW w:w="2808" w:type="dxa"/>
          </w:tcPr>
          <w:p w14:paraId="4D8423FC" w14:textId="77777777" w:rsidR="009F5790" w:rsidRPr="009F5790" w:rsidRDefault="009F5790" w:rsidP="00D71E46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D71E46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D71E46"/>
        </w:tc>
        <w:tc>
          <w:tcPr>
            <w:tcW w:w="1080" w:type="dxa"/>
          </w:tcPr>
          <w:p w14:paraId="4D22E910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D71E46"/>
        </w:tc>
        <w:tc>
          <w:tcPr>
            <w:tcW w:w="1080" w:type="dxa"/>
          </w:tcPr>
          <w:p w14:paraId="6071EC99" w14:textId="77777777" w:rsidR="009F5790" w:rsidRPr="009F5790" w:rsidRDefault="009F5790" w:rsidP="00D71E46"/>
        </w:tc>
        <w:tc>
          <w:tcPr>
            <w:tcW w:w="1080" w:type="dxa"/>
          </w:tcPr>
          <w:p w14:paraId="0D8E8B38" w14:textId="77777777" w:rsidR="009F5790" w:rsidRPr="009F5790" w:rsidRDefault="009F5790" w:rsidP="00D71E46"/>
        </w:tc>
      </w:tr>
      <w:tr w:rsidR="009F5790" w:rsidRPr="009F5790" w14:paraId="3EABB1EE" w14:textId="77777777" w:rsidTr="001B0FD3">
        <w:tc>
          <w:tcPr>
            <w:tcW w:w="2808" w:type="dxa"/>
          </w:tcPr>
          <w:p w14:paraId="27EF7D4D" w14:textId="77777777" w:rsidR="009F5790" w:rsidRPr="009F5790" w:rsidRDefault="009F5790" w:rsidP="00D71E46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D71E46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D71E46"/>
        </w:tc>
        <w:tc>
          <w:tcPr>
            <w:tcW w:w="1080" w:type="dxa"/>
          </w:tcPr>
          <w:p w14:paraId="3BC21E42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D71E46"/>
        </w:tc>
        <w:tc>
          <w:tcPr>
            <w:tcW w:w="1080" w:type="dxa"/>
          </w:tcPr>
          <w:p w14:paraId="718D8944" w14:textId="77777777" w:rsidR="009F5790" w:rsidRPr="009F5790" w:rsidRDefault="009F5790" w:rsidP="00D71E46"/>
        </w:tc>
        <w:tc>
          <w:tcPr>
            <w:tcW w:w="1080" w:type="dxa"/>
          </w:tcPr>
          <w:p w14:paraId="5DD7E652" w14:textId="77777777" w:rsidR="009F5790" w:rsidRPr="009F5790" w:rsidRDefault="009F5790" w:rsidP="00D71E46"/>
        </w:tc>
      </w:tr>
      <w:tr w:rsidR="009F5790" w:rsidRPr="009F5790" w14:paraId="5751E9DE" w14:textId="77777777" w:rsidTr="001B0FD3">
        <w:tc>
          <w:tcPr>
            <w:tcW w:w="2808" w:type="dxa"/>
          </w:tcPr>
          <w:p w14:paraId="5BD5BEA4" w14:textId="77777777" w:rsidR="009F5790" w:rsidRPr="009F5790" w:rsidRDefault="009F5790" w:rsidP="00D71E46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D71E46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D71E46"/>
        </w:tc>
        <w:tc>
          <w:tcPr>
            <w:tcW w:w="1080" w:type="dxa"/>
          </w:tcPr>
          <w:p w14:paraId="161B779E" w14:textId="77777777" w:rsidR="009F5790" w:rsidRPr="009F5790" w:rsidRDefault="009F5790" w:rsidP="00D71E4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D71E46"/>
        </w:tc>
        <w:tc>
          <w:tcPr>
            <w:tcW w:w="1080" w:type="dxa"/>
          </w:tcPr>
          <w:p w14:paraId="4BE23196" w14:textId="77777777" w:rsidR="009F5790" w:rsidRPr="009F5790" w:rsidRDefault="009F5790" w:rsidP="00D71E46"/>
        </w:tc>
        <w:tc>
          <w:tcPr>
            <w:tcW w:w="1080" w:type="dxa"/>
          </w:tcPr>
          <w:p w14:paraId="3F95224E" w14:textId="77777777" w:rsidR="009F5790" w:rsidRPr="009F5790" w:rsidRDefault="009F5790" w:rsidP="00D71E46"/>
        </w:tc>
      </w:tr>
    </w:tbl>
    <w:p w14:paraId="7C85DA30" w14:textId="77777777" w:rsidR="009F5790" w:rsidRPr="009F5790" w:rsidRDefault="009F5790" w:rsidP="00D71E46"/>
    <w:p w14:paraId="36105CE6" w14:textId="77777777" w:rsidR="009F5790" w:rsidRPr="009F5790" w:rsidRDefault="009F5790" w:rsidP="00D71E46"/>
    <w:p w14:paraId="2CC8A7F7" w14:textId="77777777" w:rsidR="009F5790" w:rsidRPr="009F5790" w:rsidRDefault="009F5790" w:rsidP="00D71E46">
      <w:r w:rsidRPr="009F5790">
        <w:t xml:space="preserve">Disclaimer: </w:t>
      </w:r>
    </w:p>
    <w:p w14:paraId="28E0825A" w14:textId="77777777" w:rsidR="009F5790" w:rsidRPr="009F5790" w:rsidRDefault="009F5790" w:rsidP="00D71E46"/>
    <w:p w14:paraId="47F58572" w14:textId="73F21E15" w:rsidR="009F5790" w:rsidRPr="009F5790" w:rsidRDefault="009F5790" w:rsidP="00D71E46">
      <w:r w:rsidRPr="009F5790">
        <w:t xml:space="preserve">The scope of the project </w:t>
      </w:r>
      <w:r w:rsidR="00CC783A">
        <w:t>‘</w:t>
      </w:r>
      <w:r w:rsidR="001B4523">
        <w:t>University Admission System</w:t>
      </w:r>
      <w:r w:rsidR="00CC783A"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D71E46">
      <w:r w:rsidRPr="005B3604">
        <w:lastRenderedPageBreak/>
        <w:t>TABLE OF CONTENTS</w:t>
      </w:r>
    </w:p>
    <w:p w14:paraId="63D9F59F" w14:textId="77777777" w:rsidR="009F5790" w:rsidRPr="009F5790" w:rsidRDefault="009F5790" w:rsidP="00D71E46"/>
    <w:p w14:paraId="5BADE07E" w14:textId="77777777" w:rsidR="00206252" w:rsidRDefault="009F5790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3529881" w:history="1">
        <w:r w:rsidR="00206252" w:rsidRPr="00C62FED">
          <w:rPr>
            <w:rStyle w:val="Hyperlink"/>
            <w:noProof/>
          </w:rPr>
          <w:t>1.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Use Case Name: view the schedule programs on university portal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_Toc503529881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388A353D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2" w:history="1">
        <w:r w:rsidR="00206252" w:rsidRPr="00C62FED">
          <w:rPr>
            <w:rStyle w:val="Hyperlink"/>
            <w:noProof/>
          </w:rPr>
          <w:t>2.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Actor(s)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_Toc503529882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29293B7B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3" w:history="1">
        <w:r w:rsidR="00206252" w:rsidRPr="00C62FED">
          <w:rPr>
            <w:rStyle w:val="Hyperlink"/>
            <w:noProof/>
          </w:rPr>
          <w:t>3.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Preconditions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_Toc503529883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2DDB9AC0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4" w:history="1">
        <w:r w:rsidR="00206252" w:rsidRPr="00C62FED">
          <w:rPr>
            <w:rStyle w:val="Hyperlink"/>
            <w:noProof/>
          </w:rPr>
          <w:t>4.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Flow of Events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_Toc503529884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5CCC9303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5" w:history="1">
        <w:r w:rsidR="00206252" w:rsidRPr="00C62FED">
          <w:rPr>
            <w:rStyle w:val="Hyperlink"/>
            <w:noProof/>
          </w:rPr>
          <w:t>4.2.1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4.1  Basic Flow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_Toc503529885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2F30BD12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6" w:history="1">
        <w:r w:rsidR="00206252" w:rsidRPr="00C62FED">
          <w:rPr>
            <w:rStyle w:val="Hyperlink"/>
            <w:noProof/>
          </w:rPr>
          <w:t>4.3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Alternative Flows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_Toc503529886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7BD2335A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7" w:history="1">
        <w:r w:rsidR="00206252" w:rsidRPr="00C62FED">
          <w:rPr>
            <w:rStyle w:val="Hyperlink"/>
            <w:noProof/>
          </w:rPr>
          <w:t>4.3.1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4.2.1 Alternate Flow 1: view the schedule programs on university portal using direct link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_Toc503529887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5</w:t>
        </w:r>
        <w:r w:rsidR="00206252">
          <w:rPr>
            <w:noProof/>
            <w:webHidden/>
          </w:rPr>
          <w:fldChar w:fldCharType="end"/>
        </w:r>
      </w:hyperlink>
    </w:p>
    <w:p w14:paraId="4A08FF67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8" w:history="1">
        <w:r w:rsidR="00206252" w:rsidRPr="00C62FED">
          <w:rPr>
            <w:rStyle w:val="Hyperlink"/>
            <w:noProof/>
          </w:rPr>
          <w:t>4.3.2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4.2.2 Alternate Flow 2: view the schedule programs on university portal using bookmark of that page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_Toc503529888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6</w:t>
        </w:r>
        <w:r w:rsidR="00206252">
          <w:rPr>
            <w:noProof/>
            <w:webHidden/>
          </w:rPr>
          <w:fldChar w:fldCharType="end"/>
        </w:r>
      </w:hyperlink>
    </w:p>
    <w:p w14:paraId="563AE80F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89" w:history="1">
        <w:r w:rsidR="00206252" w:rsidRPr="00C62FED">
          <w:rPr>
            <w:rStyle w:val="Hyperlink"/>
            <w:noProof/>
          </w:rPr>
          <w:t>4.3.3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4.2.3 Alternate Flow 3: : view the schedule programs on university portal using history of the respective browser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_Toc503529889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6</w:t>
        </w:r>
        <w:r w:rsidR="00206252">
          <w:rPr>
            <w:noProof/>
            <w:webHidden/>
          </w:rPr>
          <w:fldChar w:fldCharType="end"/>
        </w:r>
      </w:hyperlink>
    </w:p>
    <w:p w14:paraId="2CE578E4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0" w:history="1">
        <w:r w:rsidR="00206252" w:rsidRPr="00C62FED">
          <w:rPr>
            <w:rStyle w:val="Hyperlink"/>
            <w:noProof/>
          </w:rPr>
          <w:t>4.4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_Toc503529890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6</w:t>
        </w:r>
        <w:r w:rsidR="00206252">
          <w:rPr>
            <w:noProof/>
            <w:webHidden/>
          </w:rPr>
          <w:fldChar w:fldCharType="end"/>
        </w:r>
      </w:hyperlink>
    </w:p>
    <w:p w14:paraId="7A5B9CD0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1" w:history="1">
        <w:r w:rsidR="00206252" w:rsidRPr="00C62FED">
          <w:rPr>
            <w:rStyle w:val="Hyperlink"/>
            <w:noProof/>
          </w:rPr>
          <w:t>4.4.1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5: failed to add new programs due to duplicate program name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_Toc503529891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6</w:t>
        </w:r>
        <w:r w:rsidR="00206252">
          <w:rPr>
            <w:noProof/>
            <w:webHidden/>
          </w:rPr>
          <w:fldChar w:fldCharType="end"/>
        </w:r>
      </w:hyperlink>
    </w:p>
    <w:p w14:paraId="279BDD89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2" w:history="1">
        <w:r w:rsidR="00206252" w:rsidRPr="00C62FED">
          <w:rPr>
            <w:rStyle w:val="Hyperlink"/>
            <w:noProof/>
          </w:rPr>
          <w:t>13.2.1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5: failed to add new programs due to any empty field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_Toc503529892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6</w:t>
        </w:r>
        <w:r w:rsidR="00206252">
          <w:rPr>
            <w:noProof/>
            <w:webHidden/>
          </w:rPr>
          <w:fldChar w:fldCharType="end"/>
        </w:r>
      </w:hyperlink>
    </w:p>
    <w:p w14:paraId="218EA1EB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3" w:history="1">
        <w:r w:rsidR="00206252" w:rsidRPr="00C62FED">
          <w:rPr>
            <w:rStyle w:val="Hyperlink"/>
            <w:noProof/>
          </w:rPr>
          <w:t>4.4.2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5: failed to add new programs due to invalid name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_Toc503529893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7</w:t>
        </w:r>
        <w:r w:rsidR="00206252">
          <w:rPr>
            <w:noProof/>
            <w:webHidden/>
          </w:rPr>
          <w:fldChar w:fldCharType="end"/>
        </w:r>
      </w:hyperlink>
    </w:p>
    <w:p w14:paraId="77E68358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4" w:history="1">
        <w:r w:rsidR="00206252" w:rsidRPr="00C62FED">
          <w:rPr>
            <w:rStyle w:val="Hyperlink"/>
            <w:noProof/>
          </w:rPr>
          <w:t>4.4.3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_Toc503529894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7</w:t>
        </w:r>
        <w:r w:rsidR="00206252">
          <w:rPr>
            <w:noProof/>
            <w:webHidden/>
          </w:rPr>
          <w:fldChar w:fldCharType="end"/>
        </w:r>
      </w:hyperlink>
    </w:p>
    <w:p w14:paraId="6149B20A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5" w:history="1">
        <w:r w:rsidR="00206252" w:rsidRPr="00C62FED">
          <w:rPr>
            <w:rStyle w:val="Hyperlink"/>
            <w:noProof/>
          </w:rPr>
          <w:t>4.4.3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5: Failed To Add the New programs Due to Network Error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_Toc503529895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7</w:t>
        </w:r>
        <w:r w:rsidR="00206252">
          <w:rPr>
            <w:noProof/>
            <w:webHidden/>
          </w:rPr>
          <w:fldChar w:fldCharType="end"/>
        </w:r>
      </w:hyperlink>
    </w:p>
    <w:p w14:paraId="63401933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6" w:history="1">
        <w:r w:rsidR="00206252" w:rsidRPr="00C62FED">
          <w:rPr>
            <w:rStyle w:val="Hyperlink"/>
            <w:noProof/>
          </w:rPr>
          <w:t>4.4.4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6: Failed To View the programs Due to Database Error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_Toc503529896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7</w:t>
        </w:r>
        <w:r w:rsidR="00206252">
          <w:rPr>
            <w:noProof/>
            <w:webHidden/>
          </w:rPr>
          <w:fldChar w:fldCharType="end"/>
        </w:r>
      </w:hyperlink>
    </w:p>
    <w:p w14:paraId="2D13A520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7" w:history="1">
        <w:r w:rsidR="00206252" w:rsidRPr="00C62FED">
          <w:rPr>
            <w:rStyle w:val="Hyperlink"/>
            <w:noProof/>
          </w:rPr>
          <w:t>4.4.5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Exception Flow 7: Failed To View the programs Due to WebServer Error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_Toc503529897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8</w:t>
        </w:r>
        <w:r w:rsidR="00206252">
          <w:rPr>
            <w:noProof/>
            <w:webHidden/>
          </w:rPr>
          <w:fldChar w:fldCharType="end"/>
        </w:r>
      </w:hyperlink>
    </w:p>
    <w:p w14:paraId="65B2902B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8" w:history="1">
        <w:r w:rsidR="00206252" w:rsidRPr="00C62FED">
          <w:rPr>
            <w:rStyle w:val="Hyperlink"/>
            <w:noProof/>
          </w:rPr>
          <w:t>5.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Post Conditions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_Toc503529898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8</w:t>
        </w:r>
        <w:r w:rsidR="00206252">
          <w:rPr>
            <w:noProof/>
            <w:webHidden/>
          </w:rPr>
          <w:fldChar w:fldCharType="end"/>
        </w:r>
      </w:hyperlink>
    </w:p>
    <w:p w14:paraId="0E51AFC5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899" w:history="1">
        <w:r w:rsidR="00206252" w:rsidRPr="00C62FED">
          <w:rPr>
            <w:rStyle w:val="Hyperlink"/>
            <w:noProof/>
          </w:rPr>
          <w:t>6.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Special Requirements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_Toc503529899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8</w:t>
        </w:r>
        <w:r w:rsidR="00206252">
          <w:rPr>
            <w:noProof/>
            <w:webHidden/>
          </w:rPr>
          <w:fldChar w:fldCharType="end"/>
        </w:r>
      </w:hyperlink>
    </w:p>
    <w:p w14:paraId="6ED0CC7D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0" w:history="1">
        <w:r w:rsidR="00206252" w:rsidRPr="00C62FED">
          <w:rPr>
            <w:rStyle w:val="Hyperlink"/>
            <w:noProof/>
          </w:rPr>
          <w:t>4.4.6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Performance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_Toc503529900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8</w:t>
        </w:r>
        <w:r w:rsidR="00206252">
          <w:rPr>
            <w:noProof/>
            <w:webHidden/>
          </w:rPr>
          <w:fldChar w:fldCharType="end"/>
        </w:r>
      </w:hyperlink>
    </w:p>
    <w:p w14:paraId="5B41D2E4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1" w:history="1">
        <w:r w:rsidR="00206252" w:rsidRPr="00C62FED">
          <w:rPr>
            <w:rStyle w:val="Hyperlink"/>
            <w:noProof/>
          </w:rPr>
          <w:t>4.4.7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Availability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_Toc503529901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07445BDC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2" w:history="1">
        <w:r w:rsidR="00206252" w:rsidRPr="00C62FED">
          <w:rPr>
            <w:rStyle w:val="Hyperlink"/>
            <w:noProof/>
          </w:rPr>
          <w:t>4.4.8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User Interface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_Toc503529902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6484B108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3" w:history="1">
        <w:r w:rsidR="00206252" w:rsidRPr="00C62FED">
          <w:rPr>
            <w:rStyle w:val="Hyperlink"/>
            <w:noProof/>
          </w:rPr>
          <w:t>4.4.9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Security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_Toc503529903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51885CE4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4" w:history="1">
        <w:r w:rsidR="00206252" w:rsidRPr="00C62FED">
          <w:rPr>
            <w:rStyle w:val="Hyperlink"/>
            <w:noProof/>
          </w:rPr>
          <w:t>7.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Extension Points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_Toc503529904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776080A0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5" w:history="1">
        <w:r w:rsidR="00206252" w:rsidRPr="00C62FED">
          <w:rPr>
            <w:rStyle w:val="Hyperlink"/>
            <w:noProof/>
          </w:rPr>
          <w:t>4.4.10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&lt;Name of extension point&gt;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_Toc503529905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4C33663F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6" w:history="1">
        <w:r w:rsidR="00206252" w:rsidRPr="00C62FED">
          <w:rPr>
            <w:rStyle w:val="Hyperlink"/>
            <w:noProof/>
          </w:rPr>
          <w:t>8.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Business Rules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_Toc503529906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9</w:t>
        </w:r>
        <w:r w:rsidR="00206252">
          <w:rPr>
            <w:noProof/>
            <w:webHidden/>
          </w:rPr>
          <w:fldChar w:fldCharType="end"/>
        </w:r>
      </w:hyperlink>
    </w:p>
    <w:p w14:paraId="6AE65CEB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7" w:history="1">
        <w:r w:rsidR="00206252" w:rsidRPr="00C62FED">
          <w:rPr>
            <w:rStyle w:val="Hyperlink"/>
            <w:noProof/>
          </w:rPr>
          <w:t>9.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Diagrams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_Toc503529907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10</w:t>
        </w:r>
        <w:r w:rsidR="00206252">
          <w:rPr>
            <w:noProof/>
            <w:webHidden/>
          </w:rPr>
          <w:fldChar w:fldCharType="end"/>
        </w:r>
      </w:hyperlink>
    </w:p>
    <w:p w14:paraId="2287A201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8" w:history="1">
        <w:r w:rsidR="00206252" w:rsidRPr="00C62FED">
          <w:rPr>
            <w:rStyle w:val="Hyperlink"/>
            <w:noProof/>
          </w:rPr>
          <w:t>4.4.11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Use Case Diagram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_Toc503529908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10</w:t>
        </w:r>
        <w:r w:rsidR="00206252">
          <w:rPr>
            <w:noProof/>
            <w:webHidden/>
          </w:rPr>
          <w:fldChar w:fldCharType="end"/>
        </w:r>
      </w:hyperlink>
    </w:p>
    <w:p w14:paraId="485EB2F1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09" w:history="1">
        <w:r w:rsidR="00206252" w:rsidRPr="00C62FED">
          <w:rPr>
            <w:rStyle w:val="Hyperlink"/>
            <w:noProof/>
          </w:rPr>
          <w:t>4.4.12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Activity Diagram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_Toc503529909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74039254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0" w:history="1">
        <w:r w:rsidR="00206252" w:rsidRPr="00C62FED">
          <w:rPr>
            <w:rStyle w:val="Hyperlink"/>
            <w:noProof/>
          </w:rPr>
          <w:t>10.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Scenarios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_Toc503529910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481184FF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1" w:history="1">
        <w:r w:rsidR="00206252" w:rsidRPr="00C62FED">
          <w:rPr>
            <w:rStyle w:val="Hyperlink"/>
            <w:noProof/>
          </w:rPr>
          <w:t>4.4.13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Success Scenarios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_Toc503529911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6327F470" w14:textId="77777777" w:rsidR="00206252" w:rsidRDefault="001B4523" w:rsidP="00D71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2" w:history="1">
        <w:r w:rsidR="00206252" w:rsidRPr="00C62FED">
          <w:rPr>
            <w:rStyle w:val="Hyperlink"/>
            <w:noProof/>
          </w:rPr>
          <w:t>4.4.14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Failure Scenarios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_Toc503529912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0ED969AC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3" w:history="1">
        <w:r w:rsidR="00206252" w:rsidRPr="00C62FED">
          <w:rPr>
            <w:rStyle w:val="Hyperlink"/>
            <w:noProof/>
          </w:rPr>
          <w:t>11.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Issues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_Toc503529913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45B79E10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4" w:history="1">
        <w:r w:rsidR="00206252" w:rsidRPr="00C62FED">
          <w:rPr>
            <w:rStyle w:val="Hyperlink"/>
            <w:noProof/>
          </w:rPr>
          <w:t>12.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UI Specifications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_Toc503529914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30379698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5" w:history="1">
        <w:r w:rsidR="00206252" w:rsidRPr="00C62FED">
          <w:rPr>
            <w:rStyle w:val="Hyperlink"/>
            <w:noProof/>
          </w:rPr>
          <w:t>13.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Inter System Dependencies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_Toc503529915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11</w:t>
        </w:r>
        <w:r w:rsidR="00206252">
          <w:rPr>
            <w:noProof/>
            <w:webHidden/>
          </w:rPr>
          <w:fldChar w:fldCharType="end"/>
        </w:r>
      </w:hyperlink>
    </w:p>
    <w:p w14:paraId="5F990355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6" w:history="1">
        <w:r w:rsidR="00206252" w:rsidRPr="00C62FED">
          <w:rPr>
            <w:rStyle w:val="Hyperlink"/>
            <w:noProof/>
          </w:rPr>
          <w:t>14.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Integration with an already existing System of the &lt;&lt;Customer&gt;&gt;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_Toc503529916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12</w:t>
        </w:r>
        <w:r w:rsidR="00206252">
          <w:rPr>
            <w:noProof/>
            <w:webHidden/>
          </w:rPr>
          <w:fldChar w:fldCharType="end"/>
        </w:r>
      </w:hyperlink>
    </w:p>
    <w:p w14:paraId="0C21C3FA" w14:textId="77777777" w:rsidR="00206252" w:rsidRDefault="001B4523" w:rsidP="00D71E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529917" w:history="1">
        <w:r w:rsidR="00206252" w:rsidRPr="00C62FED">
          <w:rPr>
            <w:rStyle w:val="Hyperlink"/>
            <w:noProof/>
          </w:rPr>
          <w:t>15.</w:t>
        </w:r>
        <w:r w:rsidR="0020625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06252" w:rsidRPr="00C62FED">
          <w:rPr>
            <w:rStyle w:val="Hyperlink"/>
            <w:noProof/>
          </w:rPr>
          <w:t>Assumptions</w:t>
        </w:r>
        <w:r w:rsidR="00206252">
          <w:rPr>
            <w:noProof/>
            <w:webHidden/>
          </w:rPr>
          <w:tab/>
        </w:r>
        <w:r w:rsidR="00206252">
          <w:rPr>
            <w:noProof/>
            <w:webHidden/>
          </w:rPr>
          <w:fldChar w:fldCharType="begin"/>
        </w:r>
        <w:r w:rsidR="00206252">
          <w:rPr>
            <w:noProof/>
            <w:webHidden/>
          </w:rPr>
          <w:instrText xml:space="preserve"> PAGEREF _Toc503529917 \h </w:instrText>
        </w:r>
        <w:r w:rsidR="00206252">
          <w:rPr>
            <w:noProof/>
            <w:webHidden/>
          </w:rPr>
        </w:r>
        <w:r w:rsidR="00206252">
          <w:rPr>
            <w:noProof/>
            <w:webHidden/>
          </w:rPr>
          <w:fldChar w:fldCharType="separate"/>
        </w:r>
        <w:r w:rsidR="00206252">
          <w:rPr>
            <w:noProof/>
            <w:webHidden/>
          </w:rPr>
          <w:t>12</w:t>
        </w:r>
        <w:r w:rsidR="00206252">
          <w:rPr>
            <w:noProof/>
            <w:webHidden/>
          </w:rPr>
          <w:fldChar w:fldCharType="end"/>
        </w:r>
      </w:hyperlink>
    </w:p>
    <w:p w14:paraId="59FA5DA1" w14:textId="7C490062" w:rsidR="009F5790" w:rsidRPr="00F42082" w:rsidRDefault="009F5790" w:rsidP="00D71E46">
      <w:r w:rsidRPr="00F42082">
        <w:fldChar w:fldCharType="end"/>
      </w:r>
    </w:p>
    <w:p w14:paraId="74E6C9D8" w14:textId="77777777" w:rsidR="009F5790" w:rsidRPr="009F5790" w:rsidRDefault="009F5790" w:rsidP="00D71E46"/>
    <w:p w14:paraId="54DA6AF0" w14:textId="77777777" w:rsidR="009F5790" w:rsidRPr="009F5790" w:rsidRDefault="009F5790" w:rsidP="00D71E46"/>
    <w:p w14:paraId="5A45629C" w14:textId="77777777" w:rsidR="009F5790" w:rsidRPr="009F5790" w:rsidRDefault="009F5790" w:rsidP="00D71E46"/>
    <w:p w14:paraId="32E4EA51" w14:textId="77777777" w:rsidR="009F5790" w:rsidRPr="009F5790" w:rsidRDefault="009F5790" w:rsidP="00D71E46"/>
    <w:p w14:paraId="12FDF1A2" w14:textId="77777777" w:rsidR="009F5790" w:rsidRPr="009F5790" w:rsidRDefault="009F5790" w:rsidP="00D71E46"/>
    <w:p w14:paraId="332B7CEA" w14:textId="77777777" w:rsidR="009F5790" w:rsidRPr="009F5790" w:rsidRDefault="009F5790" w:rsidP="00D71E46"/>
    <w:p w14:paraId="2663E52A" w14:textId="16D06D9E" w:rsidR="009F5790" w:rsidRPr="009F5790" w:rsidRDefault="009F5790" w:rsidP="00D71E46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503529881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1B4523">
        <w:t xml:space="preserve">Update </w:t>
      </w:r>
      <w:r w:rsidR="00EE1799">
        <w:t>schedule</w:t>
      </w:r>
      <w:r w:rsidR="001B4523">
        <w:t>d</w:t>
      </w:r>
      <w:r w:rsidR="00EE1799">
        <w:t xml:space="preserve"> program</w:t>
      </w:r>
      <w:bookmarkEnd w:id="4"/>
      <w:r w:rsidR="001B4523">
        <w:t xml:space="preserve"> To University Admission System</w:t>
      </w:r>
    </w:p>
    <w:p w14:paraId="615B5306" w14:textId="7CB241CD" w:rsidR="009F5790" w:rsidRPr="009F5790" w:rsidRDefault="001B4523" w:rsidP="00D71E46">
      <w:pPr>
        <w:pStyle w:val="BodyText"/>
      </w:pPr>
      <w:r>
        <w:t xml:space="preserve">           </w:t>
      </w:r>
      <w:r w:rsidR="009F5790" w:rsidRPr="009F5790">
        <w:t xml:space="preserve">Use Case ID:  </w:t>
      </w:r>
      <w:r w:rsidR="00EE1799">
        <w:t>U</w:t>
      </w:r>
      <w:r>
        <w:t>AS</w:t>
      </w:r>
      <w:r w:rsidR="00EE1799">
        <w:t>.</w:t>
      </w:r>
      <w:r>
        <w:t>ADMINISTRATOR.UPDATEPROGRAM</w:t>
      </w:r>
      <w:r w:rsidR="00EE1799">
        <w:t>.</w:t>
      </w:r>
      <w:r>
        <w:t>UC122</w:t>
      </w:r>
    </w:p>
    <w:p w14:paraId="078CF40F" w14:textId="77777777" w:rsidR="009F5790" w:rsidRPr="009F5790" w:rsidRDefault="009F5790" w:rsidP="00D71E46">
      <w:pPr>
        <w:pStyle w:val="BodyText"/>
      </w:pPr>
    </w:p>
    <w:p w14:paraId="457BA5FC" w14:textId="62D6F8F6" w:rsidR="009F5790" w:rsidRPr="009F5790" w:rsidRDefault="003B2FE2" w:rsidP="00D71E46">
      <w:r>
        <w:rPr>
          <w:b/>
        </w:rPr>
        <w:t xml:space="preserve">            </w:t>
      </w:r>
      <w:r w:rsidR="009F5790" w:rsidRPr="009F5790">
        <w:rPr>
          <w:b/>
        </w:rPr>
        <w:t>Brief Description:</w:t>
      </w:r>
      <w:r w:rsidR="00544B9A">
        <w:t xml:space="preserve"> </w:t>
      </w:r>
      <w:r w:rsidR="007321B9">
        <w:rPr>
          <w:rFonts w:eastAsiaTheme="minorHAnsi"/>
          <w:lang w:eastAsia="en-US"/>
        </w:rPr>
        <w:t>This Use Case</w:t>
      </w:r>
      <w:r w:rsidR="00EE1799">
        <w:rPr>
          <w:rFonts w:eastAsiaTheme="minorHAnsi"/>
          <w:lang w:eastAsia="en-US"/>
        </w:rPr>
        <w:t xml:space="preserve"> describes the process</w:t>
      </w:r>
      <w:r w:rsidR="00B15EE7">
        <w:rPr>
          <w:rFonts w:eastAsiaTheme="minorHAnsi"/>
          <w:lang w:eastAsia="en-US"/>
        </w:rPr>
        <w:t xml:space="preserve"> </w:t>
      </w:r>
      <w:r w:rsidR="001B4523">
        <w:rPr>
          <w:rFonts w:eastAsiaTheme="minorHAnsi"/>
          <w:lang w:eastAsia="en-US"/>
        </w:rPr>
        <w:t>b</w:t>
      </w:r>
      <w:r w:rsidR="00B15EE7">
        <w:rPr>
          <w:rFonts w:eastAsiaTheme="minorHAnsi"/>
          <w:lang w:eastAsia="en-US"/>
        </w:rPr>
        <w:t xml:space="preserve">y which Administrator can update </w:t>
      </w:r>
      <w:proofErr w:type="spellStart"/>
      <w:r w:rsidR="00B15EE7">
        <w:rPr>
          <w:rFonts w:eastAsiaTheme="minorHAnsi"/>
          <w:lang w:eastAsia="en-US"/>
        </w:rPr>
        <w:t>exsiting</w:t>
      </w:r>
      <w:proofErr w:type="spellEnd"/>
    </w:p>
    <w:p w14:paraId="339B99C7" w14:textId="0449D9BA" w:rsidR="009F5790" w:rsidRPr="009F5790" w:rsidRDefault="001B4523" w:rsidP="00D71E46">
      <w:r>
        <w:t xml:space="preserve">                                           </w:t>
      </w:r>
      <w:proofErr w:type="gramStart"/>
      <w:r>
        <w:rPr>
          <w:rFonts w:eastAsiaTheme="minorHAnsi"/>
          <w:lang w:eastAsia="en-US"/>
        </w:rPr>
        <w:t>programs</w:t>
      </w:r>
      <w:proofErr w:type="gramEnd"/>
      <w:r>
        <w:rPr>
          <w:rFonts w:eastAsiaTheme="minorHAnsi"/>
          <w:lang w:eastAsia="en-US"/>
        </w:rPr>
        <w:t xml:space="preserve"> on the portal.</w:t>
      </w:r>
    </w:p>
    <w:p w14:paraId="736729FA" w14:textId="77777777" w:rsidR="009F5790" w:rsidRPr="009F5790" w:rsidRDefault="009F5790" w:rsidP="00D71E46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03529882"/>
      <w:r w:rsidRPr="009F5790">
        <w:t>Actor(s)</w:t>
      </w:r>
      <w:bookmarkEnd w:id="5"/>
      <w:bookmarkEnd w:id="6"/>
      <w:bookmarkEnd w:id="7"/>
      <w:bookmarkEnd w:id="8"/>
      <w:bookmarkEnd w:id="9"/>
    </w:p>
    <w:p w14:paraId="0E00227C" w14:textId="107EAF9E" w:rsidR="009F5790" w:rsidRPr="009F5790" w:rsidRDefault="00552ADE" w:rsidP="00D71E46">
      <w:r>
        <w:t xml:space="preserve">             </w:t>
      </w:r>
      <w:r w:rsidR="006C3A66">
        <w:t>Administrator</w:t>
      </w:r>
    </w:p>
    <w:p w14:paraId="36379E54" w14:textId="77777777" w:rsidR="009F5790" w:rsidRPr="009F5790" w:rsidRDefault="009F5790" w:rsidP="00D71E46"/>
    <w:p w14:paraId="0EC1C799" w14:textId="77777777" w:rsidR="009F5790" w:rsidRPr="009F5790" w:rsidRDefault="009F5790" w:rsidP="00D71E46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03529883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529A4558" w14:textId="5D7431C2" w:rsidR="0032491B" w:rsidRDefault="0032491B" w:rsidP="00D71E46">
      <w:pPr>
        <w:pStyle w:val="BodyText3"/>
        <w:numPr>
          <w:ilvl w:val="0"/>
          <w:numId w:val="8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Admistrator</w:t>
      </w:r>
      <w:proofErr w:type="spellEnd"/>
      <w:r>
        <w:rPr>
          <w:rFonts w:eastAsiaTheme="minorHAnsi"/>
          <w:lang w:eastAsia="en-US"/>
        </w:rPr>
        <w:t xml:space="preserve"> should be authorized to Update Scheduled Program.</w:t>
      </w:r>
    </w:p>
    <w:p w14:paraId="4DA5D424" w14:textId="2735FB8B" w:rsidR="0032491B" w:rsidRDefault="0032491B" w:rsidP="00D71E46">
      <w:pPr>
        <w:pStyle w:val="BodyText3"/>
        <w:numPr>
          <w:ilvl w:val="0"/>
          <w:numId w:val="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Administrator has</w:t>
      </w:r>
      <w:r>
        <w:rPr>
          <w:rFonts w:eastAsiaTheme="minorHAnsi"/>
          <w:lang w:eastAsia="en-US"/>
        </w:rPr>
        <w:t xml:space="preserve"> valid user credentials.</w:t>
      </w:r>
    </w:p>
    <w:p w14:paraId="638980B6" w14:textId="34B1E74D" w:rsidR="007321B9" w:rsidRDefault="0054033B" w:rsidP="00D71E46">
      <w:pPr>
        <w:pStyle w:val="BodyText3"/>
        <w:numPr>
          <w:ilvl w:val="0"/>
          <w:numId w:val="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Administrator has already logged in </w:t>
      </w:r>
      <w:r w:rsidR="0032491B">
        <w:rPr>
          <w:rFonts w:eastAsiaTheme="minorHAnsi"/>
          <w:lang w:eastAsia="en-US"/>
        </w:rPr>
        <w:t xml:space="preserve">to </w:t>
      </w:r>
      <w:r>
        <w:rPr>
          <w:rFonts w:eastAsiaTheme="minorHAnsi"/>
          <w:lang w:eastAsia="en-US"/>
        </w:rPr>
        <w:t xml:space="preserve">the </w:t>
      </w:r>
      <w:proofErr w:type="spellStart"/>
      <w:r w:rsidR="0032491B">
        <w:rPr>
          <w:rFonts w:eastAsiaTheme="minorHAnsi"/>
          <w:lang w:eastAsia="en-US"/>
        </w:rPr>
        <w:t>iLearn</w:t>
      </w:r>
      <w:proofErr w:type="spellEnd"/>
      <w:r w:rsidR="0032491B">
        <w:rPr>
          <w:rFonts w:eastAsiaTheme="minorHAnsi"/>
          <w:lang w:eastAsia="en-US"/>
        </w:rPr>
        <w:t xml:space="preserve"> University website</w:t>
      </w:r>
      <w:r>
        <w:rPr>
          <w:rFonts w:eastAsiaTheme="minorHAnsi"/>
          <w:lang w:eastAsia="en-US"/>
        </w:rPr>
        <w:t>.</w:t>
      </w:r>
    </w:p>
    <w:p w14:paraId="766A353E" w14:textId="77777777" w:rsidR="007321B9" w:rsidRDefault="007321B9" w:rsidP="00D71E46">
      <w:pPr>
        <w:pStyle w:val="BodyText3"/>
      </w:pPr>
    </w:p>
    <w:p w14:paraId="76B4CB6E" w14:textId="77777777" w:rsidR="009F5790" w:rsidRPr="009F5790" w:rsidRDefault="009F5790" w:rsidP="00D71E46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503529884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D71E46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503529885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176FA298" w14:textId="3FB4FD2E" w:rsidR="00C74FF8" w:rsidRPr="00EE1799" w:rsidRDefault="00994CD6" w:rsidP="00D71E46">
      <w:r>
        <w:t xml:space="preserve">            </w:t>
      </w:r>
      <w:r w:rsidR="009F5790" w:rsidRPr="009F5790">
        <w:t xml:space="preserve">Name: </w:t>
      </w:r>
      <w:r w:rsidR="0032491B">
        <w:t xml:space="preserve">Successful </w:t>
      </w:r>
      <w:proofErr w:type="spellStart"/>
      <w:r w:rsidR="0032491B">
        <w:t>Updation</w:t>
      </w:r>
      <w:proofErr w:type="spellEnd"/>
      <w:r w:rsidR="0032491B">
        <w:t xml:space="preserve"> of</w:t>
      </w:r>
      <w:r w:rsidR="0032491B">
        <w:t xml:space="preserve"> Scheduled Program.</w:t>
      </w:r>
    </w:p>
    <w:p w14:paraId="4328F95E" w14:textId="4B498918" w:rsidR="0032491B" w:rsidRDefault="0032491B" w:rsidP="0032491B">
      <w:pPr>
        <w:pStyle w:val="ListParagraph"/>
        <w:numPr>
          <w:ilvl w:val="0"/>
          <w:numId w:val="32"/>
        </w:numPr>
      </w:pPr>
      <w:r>
        <w:t>Administrator</w:t>
      </w:r>
      <w:r>
        <w:t xml:space="preserve"> is directed to </w:t>
      </w:r>
      <w:proofErr w:type="spellStart"/>
      <w:r>
        <w:t>iLearn</w:t>
      </w:r>
      <w:proofErr w:type="spellEnd"/>
      <w:r>
        <w:t xml:space="preserve"> – </w:t>
      </w:r>
      <w:r>
        <w:t>Admin</w:t>
      </w:r>
      <w:r>
        <w:t xml:space="preserve"> Home.</w:t>
      </w:r>
    </w:p>
    <w:p w14:paraId="19D6BA89" w14:textId="606C88B8" w:rsidR="00D7594D" w:rsidRPr="00D7594D" w:rsidRDefault="00D7594D" w:rsidP="00D71E46">
      <w:pPr>
        <w:pStyle w:val="ListParagraph"/>
        <w:numPr>
          <w:ilvl w:val="0"/>
          <w:numId w:val="32"/>
        </w:numPr>
      </w:pPr>
      <w:r>
        <w:rPr>
          <w:rFonts w:eastAsiaTheme="minorHAnsi"/>
          <w:lang w:eastAsia="en-US"/>
        </w:rPr>
        <w:t xml:space="preserve">Click on </w:t>
      </w:r>
      <w:r w:rsidR="0032491B">
        <w:rPr>
          <w:rFonts w:eastAsiaTheme="minorHAnsi"/>
          <w:lang w:eastAsia="en-US"/>
        </w:rPr>
        <w:t xml:space="preserve">Update </w:t>
      </w:r>
      <w:r>
        <w:rPr>
          <w:rFonts w:eastAsiaTheme="minorHAnsi"/>
          <w:lang w:eastAsia="en-US"/>
        </w:rPr>
        <w:t>Programs link</w:t>
      </w:r>
    </w:p>
    <w:p w14:paraId="65DCF27F" w14:textId="3B83AE42" w:rsidR="00D7594D" w:rsidRPr="00D7594D" w:rsidRDefault="0032491B" w:rsidP="00D71E46">
      <w:pPr>
        <w:pStyle w:val="ListParagraph"/>
        <w:numPr>
          <w:ilvl w:val="0"/>
          <w:numId w:val="32"/>
        </w:numPr>
      </w:pPr>
      <w:r>
        <w:rPr>
          <w:rFonts w:eastAsiaTheme="minorHAnsi"/>
          <w:lang w:eastAsia="en-US"/>
        </w:rPr>
        <w:t xml:space="preserve">System directs to </w:t>
      </w:r>
      <w:proofErr w:type="spellStart"/>
      <w:r>
        <w:rPr>
          <w:rFonts w:eastAsiaTheme="minorHAnsi"/>
          <w:lang w:eastAsia="en-US"/>
        </w:rPr>
        <w:t>iLearn</w:t>
      </w:r>
      <w:proofErr w:type="spellEnd"/>
      <w:r>
        <w:rPr>
          <w:rFonts w:eastAsiaTheme="minorHAnsi"/>
          <w:lang w:eastAsia="en-US"/>
        </w:rPr>
        <w:t xml:space="preserve"> - Update Offered Program page.</w:t>
      </w:r>
    </w:p>
    <w:p w14:paraId="73C486E1" w14:textId="1F498524" w:rsidR="00D7594D" w:rsidRDefault="0032491B" w:rsidP="00D71E46">
      <w:pPr>
        <w:pStyle w:val="ListParagraph"/>
        <w:numPr>
          <w:ilvl w:val="0"/>
          <w:numId w:val="32"/>
        </w:numPr>
      </w:pPr>
      <w:r>
        <w:t>Adminis</w:t>
      </w:r>
      <w:r w:rsidR="00C05735">
        <w:t xml:space="preserve">trator </w:t>
      </w:r>
      <w:r w:rsidR="004877F4">
        <w:t>selects a program to update from drop down list.</w:t>
      </w:r>
    </w:p>
    <w:p w14:paraId="0E9CF042" w14:textId="5FE68A6C" w:rsidR="00D92582" w:rsidRDefault="00D92582" w:rsidP="00D71E46">
      <w:pPr>
        <w:pStyle w:val="ListParagraph"/>
        <w:numPr>
          <w:ilvl w:val="0"/>
          <w:numId w:val="32"/>
        </w:numPr>
      </w:pPr>
      <w:r>
        <w:t xml:space="preserve">Click on </w:t>
      </w:r>
      <w:r w:rsidR="004877F4">
        <w:t>find</w:t>
      </w:r>
      <w:r>
        <w:t xml:space="preserve"> button</w:t>
      </w:r>
      <w:r w:rsidR="004877F4">
        <w:t>.</w:t>
      </w:r>
    </w:p>
    <w:p w14:paraId="0CD94415" w14:textId="4DF234F5" w:rsidR="006F1672" w:rsidRDefault="006F1672" w:rsidP="00D71E46">
      <w:pPr>
        <w:pStyle w:val="ListParagraph"/>
        <w:numPr>
          <w:ilvl w:val="0"/>
          <w:numId w:val="32"/>
        </w:numPr>
      </w:pPr>
      <w:r>
        <w:t xml:space="preserve">System displays </w:t>
      </w:r>
      <w:r w:rsidR="004877F4">
        <w:t>Scheduled Program details.</w:t>
      </w:r>
    </w:p>
    <w:p w14:paraId="1725F372" w14:textId="22248368" w:rsidR="00D92582" w:rsidRPr="00D7594D" w:rsidRDefault="004877F4" w:rsidP="00D71E46">
      <w:pPr>
        <w:pStyle w:val="ListParagraph"/>
        <w:numPr>
          <w:ilvl w:val="0"/>
          <w:numId w:val="32"/>
        </w:numPr>
      </w:pPr>
      <w:r>
        <w:rPr>
          <w:rFonts w:eastAsiaTheme="minorHAnsi"/>
          <w:lang w:eastAsia="en-US"/>
        </w:rPr>
        <w:t>Administrator e</w:t>
      </w:r>
      <w:r w:rsidR="00D92582">
        <w:rPr>
          <w:rFonts w:eastAsiaTheme="minorHAnsi"/>
          <w:lang w:eastAsia="en-US"/>
        </w:rPr>
        <w:t>nter</w:t>
      </w:r>
      <w:r>
        <w:rPr>
          <w:rFonts w:eastAsiaTheme="minorHAnsi"/>
          <w:lang w:eastAsia="en-US"/>
        </w:rPr>
        <w:t>s</w:t>
      </w:r>
      <w:r w:rsidR="00D92582">
        <w:rPr>
          <w:rFonts w:eastAsiaTheme="minorHAnsi"/>
          <w:lang w:eastAsia="en-US"/>
        </w:rPr>
        <w:t xml:space="preserve"> </w:t>
      </w:r>
      <w:proofErr w:type="spellStart"/>
      <w:r w:rsidR="00D92582">
        <w:rPr>
          <w:rFonts w:eastAsiaTheme="minorHAnsi"/>
          <w:lang w:eastAsia="en-US"/>
        </w:rPr>
        <w:t>despcription</w:t>
      </w:r>
      <w:proofErr w:type="spellEnd"/>
      <w:r w:rsidR="00D92582">
        <w:rPr>
          <w:rFonts w:eastAsiaTheme="minorHAnsi"/>
          <w:lang w:eastAsia="en-US"/>
        </w:rPr>
        <w:t xml:space="preserve"> of program</w:t>
      </w:r>
      <w:r>
        <w:rPr>
          <w:rFonts w:eastAsiaTheme="minorHAnsi"/>
          <w:lang w:eastAsia="en-US"/>
        </w:rPr>
        <w:t>.</w:t>
      </w:r>
    </w:p>
    <w:p w14:paraId="6F767768" w14:textId="0D23669E" w:rsidR="00D92582" w:rsidRDefault="004877F4" w:rsidP="004877F4">
      <w:pPr>
        <w:pStyle w:val="ListParagraph"/>
        <w:numPr>
          <w:ilvl w:val="0"/>
          <w:numId w:val="32"/>
        </w:numPr>
      </w:pPr>
      <w:r>
        <w:rPr>
          <w:rFonts w:eastAsiaTheme="minorHAnsi"/>
          <w:lang w:eastAsia="en-US"/>
        </w:rPr>
        <w:t>Administrator e</w:t>
      </w:r>
      <w:r>
        <w:rPr>
          <w:rFonts w:eastAsiaTheme="minorHAnsi"/>
          <w:lang w:eastAsia="en-US"/>
        </w:rPr>
        <w:t>nte</w:t>
      </w:r>
      <w:r w:rsidRPr="004877F4">
        <w:rPr>
          <w:rFonts w:eastAsiaTheme="minorHAnsi"/>
          <w:lang w:eastAsia="en-US"/>
        </w:rPr>
        <w:t>r</w:t>
      </w:r>
      <w:r>
        <w:rPr>
          <w:rFonts w:eastAsiaTheme="minorHAnsi"/>
          <w:lang w:eastAsia="en-US"/>
        </w:rPr>
        <w:t>s Applicant Eligibility.</w:t>
      </w:r>
    </w:p>
    <w:p w14:paraId="1659FD13" w14:textId="6285658C" w:rsidR="00D7594D" w:rsidRDefault="00D92582" w:rsidP="00D71E46">
      <w:pPr>
        <w:pStyle w:val="ListParagraph"/>
        <w:numPr>
          <w:ilvl w:val="0"/>
          <w:numId w:val="32"/>
        </w:numPr>
      </w:pPr>
      <w:r>
        <w:t>Click on Update</w:t>
      </w:r>
      <w:r w:rsidR="00D7594D">
        <w:t xml:space="preserve"> button</w:t>
      </w:r>
    </w:p>
    <w:p w14:paraId="6206EE2C" w14:textId="55E27CF4" w:rsidR="001B7929" w:rsidRPr="00EE1799" w:rsidRDefault="001B7929" w:rsidP="00D71E46">
      <w:pPr>
        <w:pStyle w:val="ListParagraph"/>
        <w:numPr>
          <w:ilvl w:val="0"/>
          <w:numId w:val="32"/>
        </w:numPr>
      </w:pPr>
      <w:r>
        <w:t>System validates all the fields</w:t>
      </w:r>
    </w:p>
    <w:p w14:paraId="01133A24" w14:textId="2D5C5405" w:rsidR="00483B71" w:rsidRPr="004811D4" w:rsidRDefault="00483B71" w:rsidP="00D71E46">
      <w:pPr>
        <w:pStyle w:val="ListParagraph"/>
        <w:numPr>
          <w:ilvl w:val="0"/>
          <w:numId w:val="32"/>
        </w:numPr>
      </w:pPr>
      <w:proofErr w:type="gramStart"/>
      <w:r>
        <w:rPr>
          <w:rFonts w:eastAsiaTheme="minorHAnsi"/>
          <w:lang w:eastAsia="en-US"/>
        </w:rPr>
        <w:t>System  displays</w:t>
      </w:r>
      <w:proofErr w:type="gramEnd"/>
      <w:r>
        <w:rPr>
          <w:rFonts w:eastAsiaTheme="minorHAnsi"/>
          <w:lang w:eastAsia="en-US"/>
        </w:rPr>
        <w:t xml:space="preserve"> </w:t>
      </w:r>
      <w:r w:rsidR="001B7929">
        <w:rPr>
          <w:rFonts w:eastAsiaTheme="minorHAnsi"/>
          <w:lang w:eastAsia="en-US"/>
        </w:rPr>
        <w:t xml:space="preserve">the message “Program </w:t>
      </w:r>
      <w:r w:rsidR="00D92582">
        <w:rPr>
          <w:rFonts w:eastAsiaTheme="minorHAnsi"/>
          <w:lang w:eastAsia="en-US"/>
        </w:rPr>
        <w:t>Updated</w:t>
      </w:r>
      <w:r w:rsidR="001B7929">
        <w:rPr>
          <w:rFonts w:eastAsiaTheme="minorHAnsi"/>
          <w:lang w:eastAsia="en-US"/>
        </w:rPr>
        <w:t xml:space="preserve"> successfully”.</w:t>
      </w:r>
    </w:p>
    <w:p w14:paraId="0C14DD04" w14:textId="77777777" w:rsidR="00C74FF8" w:rsidRPr="004A35C2" w:rsidRDefault="00C74FF8" w:rsidP="00D71E46">
      <w:pPr>
        <w:pStyle w:val="ListParagraph"/>
      </w:pPr>
    </w:p>
    <w:p w14:paraId="0DF5857C" w14:textId="77777777" w:rsidR="009F5790" w:rsidRPr="009F5790" w:rsidRDefault="009F5790" w:rsidP="00D71E46"/>
    <w:p w14:paraId="71D41E2C" w14:textId="77777777" w:rsidR="005019D6" w:rsidRDefault="009F5790" w:rsidP="00D71E46">
      <w:pPr>
        <w:pStyle w:val="StyleHeading2Sub-headingH2ChapterNumberAppendixLetterchnh"/>
        <w:numPr>
          <w:ilvl w:val="1"/>
          <w:numId w:val="7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503529886"/>
      <w:r w:rsidRPr="009F5790">
        <w:t>Alternative Flow</w:t>
      </w:r>
      <w:bookmarkEnd w:id="26"/>
      <w:bookmarkEnd w:id="27"/>
      <w:bookmarkEnd w:id="28"/>
      <w:r w:rsidRPr="009F5790">
        <w:t>s</w:t>
      </w: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End w:id="29"/>
      <w:bookmarkEnd w:id="30"/>
      <w:bookmarkEnd w:id="31"/>
      <w:bookmarkEnd w:id="32"/>
      <w:bookmarkEnd w:id="33"/>
    </w:p>
    <w:p w14:paraId="687FF66C" w14:textId="551EDB68" w:rsidR="005019D6" w:rsidRPr="009F5790" w:rsidRDefault="005019D6" w:rsidP="00D71E46">
      <w:pPr>
        <w:pStyle w:val="StyleHeading2Sub-headingH2ChapterNumberAppendixLetterchnh"/>
      </w:pPr>
      <w:bookmarkStart w:id="41" w:name="_Toc399585220"/>
      <w:bookmarkStart w:id="42" w:name="_Toc503529887"/>
      <w:bookmarkEnd w:id="34"/>
      <w:bookmarkEnd w:id="35"/>
      <w:bookmarkEnd w:id="36"/>
      <w:r>
        <w:t xml:space="preserve">4.2.1 </w:t>
      </w:r>
      <w:r w:rsidRPr="009F5790">
        <w:t>Alternate Flow 1</w:t>
      </w:r>
      <w:r>
        <w:t>:</w:t>
      </w:r>
      <w:bookmarkEnd w:id="41"/>
      <w:r w:rsidR="00483B71">
        <w:t xml:space="preserve"> view the schedule programs on university portal using direct link</w:t>
      </w:r>
      <w:bookmarkEnd w:id="42"/>
    </w:p>
    <w:p w14:paraId="2A836E51" w14:textId="77777777" w:rsidR="00483B71" w:rsidRPr="00415C16" w:rsidRDefault="00483B71" w:rsidP="00D71E46">
      <w:pPr>
        <w:pStyle w:val="ListParagraph"/>
        <w:numPr>
          <w:ilvl w:val="0"/>
          <w:numId w:val="33"/>
        </w:numPr>
      </w:pPr>
      <w:r>
        <w:rPr>
          <w:rFonts w:eastAsiaTheme="minorHAnsi"/>
          <w:lang w:eastAsia="en-US"/>
        </w:rPr>
        <w:t>Administrator or MCA or student enters the link</w:t>
      </w:r>
    </w:p>
    <w:p w14:paraId="45C0E6E3" w14:textId="77777777" w:rsidR="00415C16" w:rsidRPr="004811D4" w:rsidRDefault="00415C16" w:rsidP="00D71E46">
      <w:pPr>
        <w:pStyle w:val="ListParagraph"/>
        <w:numPr>
          <w:ilvl w:val="0"/>
          <w:numId w:val="33"/>
        </w:numPr>
      </w:pPr>
      <w:proofErr w:type="gramStart"/>
      <w:r>
        <w:rPr>
          <w:rFonts w:eastAsiaTheme="minorHAnsi"/>
          <w:lang w:eastAsia="en-US"/>
        </w:rPr>
        <w:t>System  displays</w:t>
      </w:r>
      <w:proofErr w:type="gramEnd"/>
      <w:r>
        <w:rPr>
          <w:rFonts w:eastAsiaTheme="minorHAnsi"/>
          <w:lang w:eastAsia="en-US"/>
        </w:rPr>
        <w:t xml:space="preserve"> the view schedule programs page.</w:t>
      </w:r>
    </w:p>
    <w:p w14:paraId="2501E44A" w14:textId="28D60CA6" w:rsidR="00C74FF8" w:rsidRPr="004A35C2" w:rsidRDefault="00C74FF8" w:rsidP="00D71E46">
      <w:pPr>
        <w:pStyle w:val="ListParagraph"/>
      </w:pPr>
    </w:p>
    <w:p w14:paraId="05B4DD0F" w14:textId="1B227A6D" w:rsidR="00CD7356" w:rsidRDefault="00CD7356" w:rsidP="00D71E46">
      <w:pPr>
        <w:pStyle w:val="ListParagraph"/>
      </w:pPr>
    </w:p>
    <w:p w14:paraId="26E4306D" w14:textId="77777777" w:rsidR="00BF07C6" w:rsidRDefault="00BF07C6" w:rsidP="00D71E46"/>
    <w:p w14:paraId="635846C4" w14:textId="5FA2B712" w:rsidR="00BF07C6" w:rsidRPr="009F5790" w:rsidRDefault="00BF07C6" w:rsidP="00D71E46">
      <w:pPr>
        <w:pStyle w:val="StyleHeading2Sub-headingH2ChapterNumberAppendixLetterchnh"/>
      </w:pPr>
      <w:bookmarkStart w:id="43" w:name="_Toc503529888"/>
      <w:r>
        <w:lastRenderedPageBreak/>
        <w:t xml:space="preserve">4.2.2 </w:t>
      </w:r>
      <w:r w:rsidRPr="009F5790">
        <w:t xml:space="preserve">Alternate Flow </w:t>
      </w:r>
      <w:r>
        <w:t xml:space="preserve">2: </w:t>
      </w:r>
      <w:r w:rsidR="00415C16">
        <w:t>view the schedule programs on university portal using bookmark of that page</w:t>
      </w:r>
      <w:bookmarkEnd w:id="43"/>
      <w:r w:rsidR="00415C16">
        <w:t xml:space="preserve"> </w:t>
      </w:r>
    </w:p>
    <w:p w14:paraId="4C9FB9D9" w14:textId="1611FED5" w:rsidR="00BF07C6" w:rsidRPr="00415C16" w:rsidRDefault="00415C16" w:rsidP="00D71E46">
      <w:pPr>
        <w:pStyle w:val="ListParagraph"/>
        <w:numPr>
          <w:ilvl w:val="0"/>
          <w:numId w:val="34"/>
        </w:numPr>
      </w:pPr>
      <w:r>
        <w:rPr>
          <w:rFonts w:eastAsiaTheme="minorHAnsi"/>
          <w:lang w:eastAsia="en-US"/>
        </w:rPr>
        <w:t>Administrator or MCA or student click on the bookmark saved.</w:t>
      </w:r>
    </w:p>
    <w:p w14:paraId="6B438B30" w14:textId="77777777" w:rsidR="00415C16" w:rsidRPr="004811D4" w:rsidRDefault="00415C16" w:rsidP="00D71E46">
      <w:pPr>
        <w:pStyle w:val="ListParagraph"/>
        <w:numPr>
          <w:ilvl w:val="0"/>
          <w:numId w:val="34"/>
        </w:numPr>
      </w:pPr>
      <w:proofErr w:type="gramStart"/>
      <w:r>
        <w:rPr>
          <w:rFonts w:eastAsiaTheme="minorHAnsi"/>
          <w:lang w:eastAsia="en-US"/>
        </w:rPr>
        <w:t xml:space="preserve">System  </w:t>
      </w:r>
      <w:bookmarkStart w:id="44" w:name="_GoBack"/>
      <w:bookmarkEnd w:id="44"/>
      <w:r>
        <w:rPr>
          <w:rFonts w:eastAsiaTheme="minorHAnsi"/>
          <w:lang w:eastAsia="en-US"/>
        </w:rPr>
        <w:t>displays</w:t>
      </w:r>
      <w:proofErr w:type="gramEnd"/>
      <w:r>
        <w:rPr>
          <w:rFonts w:eastAsiaTheme="minorHAnsi"/>
          <w:lang w:eastAsia="en-US"/>
        </w:rPr>
        <w:t xml:space="preserve"> the view schedule programs page.</w:t>
      </w:r>
    </w:p>
    <w:p w14:paraId="1DFD361F" w14:textId="77777777" w:rsidR="00415C16" w:rsidRPr="007321B9" w:rsidRDefault="00415C16" w:rsidP="00D71E46">
      <w:pPr>
        <w:pStyle w:val="ListParagraph"/>
      </w:pPr>
    </w:p>
    <w:p w14:paraId="6D2FE243" w14:textId="77777777" w:rsidR="00C74FF8" w:rsidRPr="004A35C2" w:rsidRDefault="00C74FF8" w:rsidP="00D71E46">
      <w:pPr>
        <w:pStyle w:val="ListParagraph"/>
      </w:pPr>
    </w:p>
    <w:p w14:paraId="537FA7E1" w14:textId="77777777" w:rsidR="00BF07C6" w:rsidRDefault="00BF07C6" w:rsidP="00D71E46"/>
    <w:p w14:paraId="1778D7C0" w14:textId="4FDC9FBF" w:rsidR="00DC735A" w:rsidRDefault="00DC735A" w:rsidP="00D71E46"/>
    <w:p w14:paraId="10277608" w14:textId="26FE6381" w:rsidR="00BF07C6" w:rsidRPr="009F5790" w:rsidRDefault="00BF07C6" w:rsidP="00D71E46">
      <w:pPr>
        <w:pStyle w:val="StyleHeading2Sub-headingH2ChapterNumberAppendixLetterchnh"/>
      </w:pPr>
      <w:bookmarkStart w:id="45" w:name="_Toc503529889"/>
      <w:r>
        <w:t xml:space="preserve">4.2.3 </w:t>
      </w:r>
      <w:r w:rsidRPr="009F5790">
        <w:t xml:space="preserve">Alternate Flow </w:t>
      </w:r>
      <w:r>
        <w:t xml:space="preserve">3: </w:t>
      </w:r>
      <w:r w:rsidR="00415C16">
        <w:t>: view the schedule programs on university portal using history</w:t>
      </w:r>
      <w:r w:rsidR="00D64B7C">
        <w:t xml:space="preserve"> </w:t>
      </w:r>
      <w:r w:rsidR="00936375">
        <w:t>of the r</w:t>
      </w:r>
      <w:r w:rsidR="00D64B7C">
        <w:t xml:space="preserve">espective </w:t>
      </w:r>
      <w:r w:rsidR="00936375">
        <w:t>b</w:t>
      </w:r>
      <w:r w:rsidR="00D64B7C" w:rsidRPr="000721FF">
        <w:t>rowser</w:t>
      </w:r>
      <w:bookmarkEnd w:id="45"/>
    </w:p>
    <w:p w14:paraId="45218E86" w14:textId="77777777" w:rsidR="002F76CC" w:rsidRPr="002F76CC" w:rsidRDefault="00AA28B5" w:rsidP="00D71E46">
      <w:pPr>
        <w:pStyle w:val="ListParagraph"/>
        <w:numPr>
          <w:ilvl w:val="0"/>
          <w:numId w:val="35"/>
        </w:numPr>
      </w:pPr>
      <w:r>
        <w:rPr>
          <w:rFonts w:eastAsiaTheme="minorHAnsi"/>
          <w:lang w:eastAsia="en-US"/>
        </w:rPr>
        <w:t xml:space="preserve">Administrator or MCA or student click on </w:t>
      </w:r>
      <w:proofErr w:type="gramStart"/>
      <w:r>
        <w:rPr>
          <w:rFonts w:eastAsiaTheme="minorHAnsi"/>
          <w:lang w:eastAsia="en-US"/>
        </w:rPr>
        <w:t>the customize</w:t>
      </w:r>
      <w:proofErr w:type="gramEnd"/>
      <w:r>
        <w:rPr>
          <w:rFonts w:eastAsiaTheme="minorHAnsi"/>
          <w:lang w:eastAsia="en-US"/>
        </w:rPr>
        <w:t xml:space="preserve"> </w:t>
      </w:r>
      <w:r w:rsidR="002F76CC">
        <w:rPr>
          <w:rFonts w:eastAsiaTheme="minorHAnsi"/>
          <w:lang w:eastAsia="en-US"/>
        </w:rPr>
        <w:t>and control tab of browser.</w:t>
      </w:r>
    </w:p>
    <w:p w14:paraId="092FCF90" w14:textId="3BAE7E5E" w:rsidR="00C74FF8" w:rsidRPr="002F76CC" w:rsidRDefault="002F76CC" w:rsidP="00D71E46">
      <w:pPr>
        <w:pStyle w:val="ListParagraph"/>
        <w:numPr>
          <w:ilvl w:val="0"/>
          <w:numId w:val="35"/>
        </w:numPr>
      </w:pPr>
      <w:r>
        <w:rPr>
          <w:rFonts w:eastAsiaTheme="minorHAnsi"/>
          <w:lang w:eastAsia="en-US"/>
        </w:rPr>
        <w:t xml:space="preserve">Administrator or MCA or </w:t>
      </w:r>
      <w:proofErr w:type="gramStart"/>
      <w:r>
        <w:rPr>
          <w:rFonts w:eastAsiaTheme="minorHAnsi"/>
          <w:lang w:eastAsia="en-US"/>
        </w:rPr>
        <w:t>student click</w:t>
      </w:r>
      <w:proofErr w:type="gramEnd"/>
      <w:r>
        <w:rPr>
          <w:rFonts w:eastAsiaTheme="minorHAnsi"/>
          <w:lang w:eastAsia="en-US"/>
        </w:rPr>
        <w:t xml:space="preserve"> on history.</w:t>
      </w:r>
    </w:p>
    <w:p w14:paraId="241E5BA5" w14:textId="1D560706" w:rsidR="002F76CC" w:rsidRPr="002F76CC" w:rsidRDefault="002F76CC" w:rsidP="00D71E46">
      <w:pPr>
        <w:pStyle w:val="ListParagraph"/>
        <w:numPr>
          <w:ilvl w:val="0"/>
          <w:numId w:val="35"/>
        </w:numPr>
      </w:pPr>
      <w:r>
        <w:rPr>
          <w:rFonts w:eastAsiaTheme="minorHAnsi"/>
          <w:lang w:eastAsia="en-US"/>
        </w:rPr>
        <w:t>System displays all the links visited by Administrator or MCA or student.</w:t>
      </w:r>
    </w:p>
    <w:p w14:paraId="3F2C30B9" w14:textId="1B5E4204" w:rsidR="002F76CC" w:rsidRPr="002F76CC" w:rsidRDefault="002F76CC" w:rsidP="00D71E46">
      <w:pPr>
        <w:pStyle w:val="ListParagraph"/>
        <w:numPr>
          <w:ilvl w:val="0"/>
          <w:numId w:val="35"/>
        </w:numPr>
      </w:pPr>
      <w:r>
        <w:rPr>
          <w:rFonts w:eastAsiaTheme="minorHAnsi"/>
          <w:lang w:eastAsia="en-US"/>
        </w:rPr>
        <w:t xml:space="preserve">Administrator or MCA or student click on  </w:t>
      </w:r>
      <w:proofErr w:type="spellStart"/>
      <w:r>
        <w:rPr>
          <w:rFonts w:eastAsiaTheme="minorHAnsi"/>
          <w:lang w:eastAsia="en-US"/>
        </w:rPr>
        <w:t>potal</w:t>
      </w:r>
      <w:proofErr w:type="spellEnd"/>
      <w:r>
        <w:rPr>
          <w:rFonts w:eastAsiaTheme="minorHAnsi"/>
          <w:lang w:eastAsia="en-US"/>
        </w:rPr>
        <w:t xml:space="preserve"> link</w:t>
      </w:r>
    </w:p>
    <w:p w14:paraId="05E8C1A7" w14:textId="77777777" w:rsidR="002F76CC" w:rsidRPr="004811D4" w:rsidRDefault="002F76CC" w:rsidP="00D71E46">
      <w:pPr>
        <w:pStyle w:val="ListParagraph"/>
        <w:numPr>
          <w:ilvl w:val="0"/>
          <w:numId w:val="35"/>
        </w:numPr>
      </w:pPr>
      <w:proofErr w:type="gramStart"/>
      <w:r>
        <w:rPr>
          <w:rFonts w:eastAsiaTheme="minorHAnsi"/>
          <w:lang w:eastAsia="en-US"/>
        </w:rPr>
        <w:t>System  displays</w:t>
      </w:r>
      <w:proofErr w:type="gramEnd"/>
      <w:r>
        <w:rPr>
          <w:rFonts w:eastAsiaTheme="minorHAnsi"/>
          <w:lang w:eastAsia="en-US"/>
        </w:rPr>
        <w:t xml:space="preserve"> the view schedule programs page.</w:t>
      </w:r>
    </w:p>
    <w:p w14:paraId="389731CC" w14:textId="63105DBB" w:rsidR="002F76CC" w:rsidRPr="004A35C2" w:rsidRDefault="002F76CC" w:rsidP="00D71E46"/>
    <w:p w14:paraId="13ED42C7" w14:textId="77777777" w:rsidR="00BF07C6" w:rsidRDefault="00BF07C6" w:rsidP="00D71E46"/>
    <w:p w14:paraId="55056F1B" w14:textId="58DA7E67" w:rsidR="006E3962" w:rsidRDefault="000D0F82" w:rsidP="00D71E46">
      <w:pPr>
        <w:pStyle w:val="StyleHeading2Sub-headingH2ChapterNumberAppendixLetterchnh"/>
        <w:numPr>
          <w:ilvl w:val="1"/>
          <w:numId w:val="7"/>
        </w:numPr>
      </w:pPr>
      <w:bookmarkStart w:id="46" w:name="_Toc399585222"/>
      <w:bookmarkStart w:id="47" w:name="_Toc399572787"/>
      <w:bookmarkStart w:id="48" w:name="_Toc503529890"/>
      <w:r>
        <w:t>Exception</w:t>
      </w:r>
      <w:r w:rsidRPr="009F5790">
        <w:t xml:space="preserve"> Flow</w:t>
      </w:r>
      <w:r>
        <w:t>s</w:t>
      </w:r>
      <w:bookmarkEnd w:id="46"/>
      <w:bookmarkEnd w:id="47"/>
      <w:bookmarkEnd w:id="48"/>
    </w:p>
    <w:p w14:paraId="7E67A966" w14:textId="5B3C5CCF" w:rsidR="003D30D0" w:rsidRDefault="006E3962" w:rsidP="00D71E46">
      <w:pPr>
        <w:pStyle w:val="StyleHeading2Sub-headingH2ChapterNumberAppendixLetterchnh"/>
      </w:pPr>
      <w:bookmarkStart w:id="49" w:name="_Toc503529891"/>
      <w:r>
        <w:t xml:space="preserve">Exception Flow 5: </w:t>
      </w:r>
      <w:r w:rsidR="00997485">
        <w:t>failed to update program  due to</w:t>
      </w:r>
      <w:r w:rsidR="00845B22">
        <w:t xml:space="preserve"> </w:t>
      </w:r>
      <w:bookmarkEnd w:id="49"/>
      <w:r w:rsidR="00997485">
        <w:t xml:space="preserve">invalid data in program </w:t>
      </w:r>
      <w:proofErr w:type="spellStart"/>
      <w:r w:rsidR="00997485">
        <w:t>despcription</w:t>
      </w:r>
      <w:proofErr w:type="spellEnd"/>
      <w:r w:rsidR="00997485">
        <w:t xml:space="preserve"> field</w:t>
      </w:r>
    </w:p>
    <w:p w14:paraId="1883E738" w14:textId="77777777" w:rsidR="00845B22" w:rsidRPr="00D7594D" w:rsidRDefault="00845B22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174A1D7F" w14:textId="77777777" w:rsidR="00845B22" w:rsidRPr="00D7594D" w:rsidRDefault="00845B22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Click on Programs Offered link</w:t>
      </w:r>
    </w:p>
    <w:p w14:paraId="115A55ED" w14:textId="77777777" w:rsidR="00845B22" w:rsidRPr="00997485" w:rsidRDefault="00845B22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0A980355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t>Administrator select one of the program</w:t>
      </w:r>
    </w:p>
    <w:p w14:paraId="04C47DB1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t>Click on open button</w:t>
      </w:r>
    </w:p>
    <w:p w14:paraId="0D0FDC1D" w14:textId="725F4D34" w:rsidR="00943B9C" w:rsidRDefault="00943B9C" w:rsidP="00D71E46">
      <w:pPr>
        <w:pStyle w:val="ListParagraph"/>
        <w:numPr>
          <w:ilvl w:val="0"/>
          <w:numId w:val="36"/>
        </w:numPr>
      </w:pPr>
      <w:r>
        <w:t>System displays the update page</w:t>
      </w:r>
    </w:p>
    <w:p w14:paraId="0116B06B" w14:textId="77777777" w:rsidR="00997485" w:rsidRPr="00D7594D" w:rsidRDefault="00997485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5E7AA66D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Enter degree certificate</w:t>
      </w:r>
    </w:p>
    <w:p w14:paraId="2195CAF6" w14:textId="5F698B9C" w:rsidR="00997485" w:rsidRPr="00D7594D" w:rsidRDefault="00997485" w:rsidP="00D71E46">
      <w:pPr>
        <w:pStyle w:val="ListParagraph"/>
        <w:numPr>
          <w:ilvl w:val="0"/>
          <w:numId w:val="36"/>
        </w:numPr>
      </w:pPr>
      <w:r>
        <w:t>Click on Update button</w:t>
      </w:r>
    </w:p>
    <w:p w14:paraId="78C38F27" w14:textId="77777777" w:rsidR="00845B22" w:rsidRPr="007321B9" w:rsidRDefault="00845B22" w:rsidP="00D71E46">
      <w:pPr>
        <w:pStyle w:val="ListParagraph"/>
        <w:numPr>
          <w:ilvl w:val="0"/>
          <w:numId w:val="36"/>
        </w:numPr>
      </w:pPr>
      <w:r>
        <w:t>System validates all the fields</w:t>
      </w:r>
    </w:p>
    <w:p w14:paraId="4E95AEC6" w14:textId="4930F6F7" w:rsidR="00900F28" w:rsidRDefault="00845B22" w:rsidP="00D71E46">
      <w:pPr>
        <w:pStyle w:val="ListParagraph"/>
        <w:numPr>
          <w:ilvl w:val="0"/>
          <w:numId w:val="36"/>
        </w:numPr>
      </w:pPr>
      <w:r>
        <w:t>System displays an error message “</w:t>
      </w:r>
      <w:r w:rsidR="00997485">
        <w:t>Invalid description”</w:t>
      </w:r>
      <w:r>
        <w:t>.</w:t>
      </w:r>
    </w:p>
    <w:p w14:paraId="4DEAAE90" w14:textId="08A26AE5" w:rsidR="002505E6" w:rsidRDefault="002505E6" w:rsidP="00D71E46">
      <w:pPr>
        <w:pStyle w:val="StyleHeading2Sub-headingH2ChapterNumberAppendixLetterchnh"/>
        <w:numPr>
          <w:ilvl w:val="2"/>
          <w:numId w:val="36"/>
        </w:numPr>
      </w:pPr>
      <w:bookmarkStart w:id="50" w:name="_Toc503529892"/>
      <w:r>
        <w:t>Exception Flow 5: faile</w:t>
      </w:r>
      <w:r w:rsidR="007D64B5">
        <w:t>d to add new program</w:t>
      </w:r>
      <w:r w:rsidR="00997485">
        <w:t xml:space="preserve"> due to program description</w:t>
      </w:r>
      <w:r>
        <w:t xml:space="preserve"> empty field</w:t>
      </w:r>
      <w:bookmarkEnd w:id="50"/>
    </w:p>
    <w:p w14:paraId="45F1CD62" w14:textId="77777777" w:rsidR="002505E6" w:rsidRPr="00D7594D" w:rsidRDefault="002505E6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686106DC" w14:textId="77777777" w:rsidR="002505E6" w:rsidRPr="00D7594D" w:rsidRDefault="002505E6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Click on Programs Offered link</w:t>
      </w:r>
    </w:p>
    <w:p w14:paraId="6D511317" w14:textId="77777777" w:rsidR="002505E6" w:rsidRPr="00D7594D" w:rsidRDefault="002505E6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1120A857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t>Administrator select one of the program</w:t>
      </w:r>
    </w:p>
    <w:p w14:paraId="2CE6D0B2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t>Click on open button</w:t>
      </w:r>
    </w:p>
    <w:p w14:paraId="4D21C4B1" w14:textId="77777777" w:rsidR="00943B9C" w:rsidRDefault="00943B9C" w:rsidP="00D71E46">
      <w:pPr>
        <w:pStyle w:val="ListParagraph"/>
        <w:numPr>
          <w:ilvl w:val="0"/>
          <w:numId w:val="36"/>
        </w:numPr>
      </w:pPr>
      <w:r>
        <w:t>System displays the update page</w:t>
      </w:r>
    </w:p>
    <w:p w14:paraId="4A890E09" w14:textId="77777777" w:rsidR="00997485" w:rsidRPr="00997485" w:rsidRDefault="00997485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 xml:space="preserve">Program description field is empty </w:t>
      </w:r>
    </w:p>
    <w:p w14:paraId="2ED2E86B" w14:textId="06EC5819" w:rsidR="00997485" w:rsidRDefault="00997485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Enter degree certificate</w:t>
      </w:r>
    </w:p>
    <w:p w14:paraId="6C2B0C70" w14:textId="77777777" w:rsidR="00997485" w:rsidRDefault="00997485" w:rsidP="00D71E46">
      <w:pPr>
        <w:pStyle w:val="ListParagraph"/>
        <w:numPr>
          <w:ilvl w:val="0"/>
          <w:numId w:val="36"/>
        </w:numPr>
      </w:pPr>
      <w:r>
        <w:t>Click on Update button</w:t>
      </w:r>
    </w:p>
    <w:p w14:paraId="389E3121" w14:textId="5E608275" w:rsidR="002505E6" w:rsidRDefault="002505E6" w:rsidP="00D71E46">
      <w:pPr>
        <w:pStyle w:val="ListParagraph"/>
        <w:numPr>
          <w:ilvl w:val="0"/>
          <w:numId w:val="36"/>
        </w:numPr>
      </w:pPr>
      <w:r>
        <w:t>System validates all the fields</w:t>
      </w:r>
    </w:p>
    <w:p w14:paraId="3779B5F8" w14:textId="1728B141" w:rsidR="00BA272B" w:rsidRDefault="00BA272B" w:rsidP="00D71E46">
      <w:pPr>
        <w:pStyle w:val="ListParagraph"/>
        <w:numPr>
          <w:ilvl w:val="0"/>
          <w:numId w:val="36"/>
        </w:numPr>
      </w:pPr>
      <w:r>
        <w:t>Syst</w:t>
      </w:r>
      <w:r w:rsidR="006F1672">
        <w:t>em displays the error message “P</w:t>
      </w:r>
      <w:r>
        <w:t xml:space="preserve">rogram name filed </w:t>
      </w:r>
      <w:proofErr w:type="spellStart"/>
      <w:r>
        <w:t>can not</w:t>
      </w:r>
      <w:proofErr w:type="spellEnd"/>
      <w:r>
        <w:t xml:space="preserve"> be empty”.</w:t>
      </w:r>
    </w:p>
    <w:p w14:paraId="2615EFEC" w14:textId="77777777" w:rsidR="002505E6" w:rsidRDefault="002505E6" w:rsidP="00D71E46"/>
    <w:p w14:paraId="147838B2" w14:textId="699D591E" w:rsidR="00900F28" w:rsidRDefault="00900F28" w:rsidP="00D71E46">
      <w:pPr>
        <w:pStyle w:val="StyleHeading2Sub-headingH2ChapterNumberAppendixLetterchnh"/>
      </w:pPr>
      <w:r>
        <w:lastRenderedPageBreak/>
        <w:t xml:space="preserve"> </w:t>
      </w:r>
      <w:bookmarkStart w:id="51" w:name="_Toc503529893"/>
      <w:r w:rsidR="00997485">
        <w:t>Exception Flow 5: failed to update  program</w:t>
      </w:r>
      <w:r>
        <w:t xml:space="preserve"> due to invalid</w:t>
      </w:r>
      <w:bookmarkEnd w:id="51"/>
      <w:r w:rsidR="00997485">
        <w:t xml:space="preserve"> data in degree certificate field</w:t>
      </w:r>
    </w:p>
    <w:p w14:paraId="1A0AF53F" w14:textId="77777777" w:rsidR="00900F28" w:rsidRPr="00D7594D" w:rsidRDefault="00900F28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316F3B2B" w14:textId="77777777" w:rsidR="00900F28" w:rsidRPr="00D7594D" w:rsidRDefault="00900F28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Click on Programs Offered link</w:t>
      </w:r>
    </w:p>
    <w:p w14:paraId="133DACD4" w14:textId="77777777" w:rsidR="00900F28" w:rsidRPr="00D7594D" w:rsidRDefault="00900F28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4B0788F7" w14:textId="77777777" w:rsidR="006F1672" w:rsidRDefault="006F1672" w:rsidP="00D71E46">
      <w:pPr>
        <w:pStyle w:val="ListParagraph"/>
        <w:numPr>
          <w:ilvl w:val="0"/>
          <w:numId w:val="36"/>
        </w:numPr>
      </w:pPr>
      <w:r>
        <w:t>Administrator select one of the program</w:t>
      </w:r>
    </w:p>
    <w:p w14:paraId="7B1E5633" w14:textId="77777777" w:rsidR="006F1672" w:rsidRDefault="006F1672" w:rsidP="00D71E46">
      <w:pPr>
        <w:pStyle w:val="ListParagraph"/>
        <w:numPr>
          <w:ilvl w:val="0"/>
          <w:numId w:val="36"/>
        </w:numPr>
      </w:pPr>
      <w:r>
        <w:t>Click on open button</w:t>
      </w:r>
    </w:p>
    <w:p w14:paraId="2623074C" w14:textId="77777777" w:rsidR="0007731E" w:rsidRDefault="0007731E" w:rsidP="00D71E46">
      <w:pPr>
        <w:pStyle w:val="ListParagraph"/>
        <w:numPr>
          <w:ilvl w:val="0"/>
          <w:numId w:val="36"/>
        </w:numPr>
      </w:pPr>
      <w:r>
        <w:t>System displays the update page</w:t>
      </w:r>
    </w:p>
    <w:p w14:paraId="55DDE700" w14:textId="77777777" w:rsidR="006F1672" w:rsidRPr="00D7594D" w:rsidRDefault="006F1672" w:rsidP="00D71E46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7BC24F33" w14:textId="77777777" w:rsidR="006F1672" w:rsidRDefault="006F1672" w:rsidP="00D71E46">
      <w:pPr>
        <w:pStyle w:val="ListParagraph"/>
        <w:numPr>
          <w:ilvl w:val="0"/>
          <w:numId w:val="36"/>
        </w:numPr>
      </w:pPr>
      <w:r>
        <w:t>Administrator enter number in degree certificate field</w:t>
      </w:r>
    </w:p>
    <w:p w14:paraId="6FA23477" w14:textId="68654C91" w:rsidR="006F1672" w:rsidRDefault="006F1672" w:rsidP="00D71E46">
      <w:pPr>
        <w:pStyle w:val="ListParagraph"/>
        <w:numPr>
          <w:ilvl w:val="0"/>
          <w:numId w:val="36"/>
        </w:numPr>
      </w:pPr>
      <w:r>
        <w:t>Click on Update button</w:t>
      </w:r>
    </w:p>
    <w:p w14:paraId="5D4711C4" w14:textId="77777777" w:rsidR="00900F28" w:rsidRPr="007321B9" w:rsidRDefault="00900F28" w:rsidP="00D71E46">
      <w:pPr>
        <w:pStyle w:val="ListParagraph"/>
        <w:numPr>
          <w:ilvl w:val="0"/>
          <w:numId w:val="36"/>
        </w:numPr>
      </w:pPr>
      <w:r>
        <w:t>System validates all the fields</w:t>
      </w:r>
    </w:p>
    <w:p w14:paraId="0A81801F" w14:textId="1AA9A8BD" w:rsidR="00900F28" w:rsidRDefault="00900F28" w:rsidP="00D71E46">
      <w:pPr>
        <w:pStyle w:val="ListParagraph"/>
        <w:numPr>
          <w:ilvl w:val="0"/>
          <w:numId w:val="36"/>
        </w:numPr>
      </w:pPr>
      <w:r>
        <w:t>System displays an err</w:t>
      </w:r>
      <w:r w:rsidR="006F1672">
        <w:t>or message “Invalid degree certificate</w:t>
      </w:r>
      <w:r>
        <w:t>”.</w:t>
      </w:r>
    </w:p>
    <w:p w14:paraId="24B1A47A" w14:textId="70AB577E" w:rsidR="00900F28" w:rsidRDefault="006F1672" w:rsidP="00D71E46">
      <w:pPr>
        <w:pStyle w:val="StyleHeading2Sub-headingH2ChapterNumberAppendixLetterchnh"/>
      </w:pPr>
      <w:bookmarkStart w:id="52" w:name="_Toc503529894"/>
      <w:bookmarkEnd w:id="52"/>
      <w:r>
        <w:t xml:space="preserve">Exception Flow 5: </w:t>
      </w:r>
      <w:r w:rsidR="00475259">
        <w:t xml:space="preserve">failed to </w:t>
      </w:r>
      <w:proofErr w:type="spellStart"/>
      <w:r w:rsidR="00475259">
        <w:t>upadte</w:t>
      </w:r>
      <w:proofErr w:type="spellEnd"/>
      <w:r w:rsidR="00475259">
        <w:t xml:space="preserve"> </w:t>
      </w:r>
      <w:proofErr w:type="spellStart"/>
      <w:r w:rsidR="00475259">
        <w:t>prgram</w:t>
      </w:r>
      <w:proofErr w:type="spellEnd"/>
      <w:r>
        <w:t xml:space="preserve"> due to empty degree certificate field</w:t>
      </w:r>
    </w:p>
    <w:p w14:paraId="53EC6B2A" w14:textId="77777777" w:rsidR="006F1672" w:rsidRPr="00D7594D" w:rsidRDefault="006F1672" w:rsidP="00D71E46">
      <w:pPr>
        <w:pStyle w:val="ListParagraph"/>
        <w:numPr>
          <w:ilvl w:val="0"/>
          <w:numId w:val="7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2FD7FD5B" w14:textId="77777777" w:rsidR="006F1672" w:rsidRPr="00D7594D" w:rsidRDefault="006F1672" w:rsidP="00D71E46">
      <w:pPr>
        <w:pStyle w:val="ListParagraph"/>
        <w:numPr>
          <w:ilvl w:val="0"/>
          <w:numId w:val="7"/>
        </w:numPr>
      </w:pPr>
      <w:r>
        <w:rPr>
          <w:rFonts w:eastAsiaTheme="minorHAnsi"/>
          <w:lang w:eastAsia="en-US"/>
        </w:rPr>
        <w:t>Click on Programs Offered link</w:t>
      </w:r>
    </w:p>
    <w:p w14:paraId="0C1F5066" w14:textId="77777777" w:rsidR="006F1672" w:rsidRPr="00D7594D" w:rsidRDefault="006F1672" w:rsidP="00D71E46">
      <w:pPr>
        <w:pStyle w:val="ListParagraph"/>
        <w:numPr>
          <w:ilvl w:val="0"/>
          <w:numId w:val="7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61B3ADB7" w14:textId="77777777" w:rsidR="006F1672" w:rsidRDefault="006F1672" w:rsidP="00D71E46">
      <w:pPr>
        <w:pStyle w:val="ListParagraph"/>
        <w:numPr>
          <w:ilvl w:val="0"/>
          <w:numId w:val="7"/>
        </w:numPr>
      </w:pPr>
      <w:r>
        <w:t>Administrator select one of the program</w:t>
      </w:r>
    </w:p>
    <w:p w14:paraId="451C31AD" w14:textId="77777777" w:rsidR="006F1672" w:rsidRDefault="006F1672" w:rsidP="00D71E46">
      <w:pPr>
        <w:pStyle w:val="ListParagraph"/>
        <w:numPr>
          <w:ilvl w:val="0"/>
          <w:numId w:val="7"/>
        </w:numPr>
      </w:pPr>
      <w:r>
        <w:t>Click on open button</w:t>
      </w:r>
    </w:p>
    <w:p w14:paraId="0DFA3005" w14:textId="77777777" w:rsidR="008F366F" w:rsidRDefault="008F366F" w:rsidP="00D71E46">
      <w:pPr>
        <w:pStyle w:val="ListParagraph"/>
        <w:numPr>
          <w:ilvl w:val="0"/>
          <w:numId w:val="7"/>
        </w:numPr>
      </w:pPr>
      <w:r>
        <w:t>System displays the update page</w:t>
      </w:r>
    </w:p>
    <w:p w14:paraId="65AA9EC6" w14:textId="77777777" w:rsidR="006F1672" w:rsidRPr="00D7594D" w:rsidRDefault="006F1672" w:rsidP="00D71E46">
      <w:pPr>
        <w:pStyle w:val="ListParagraph"/>
        <w:numPr>
          <w:ilvl w:val="0"/>
          <w:numId w:val="7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5D9A0578" w14:textId="77777777" w:rsidR="006F1672" w:rsidRDefault="006F1672" w:rsidP="00D71E46">
      <w:pPr>
        <w:pStyle w:val="ListParagraph"/>
        <w:numPr>
          <w:ilvl w:val="0"/>
          <w:numId w:val="7"/>
        </w:numPr>
      </w:pPr>
      <w:r>
        <w:rPr>
          <w:rFonts w:eastAsiaTheme="minorHAnsi"/>
          <w:lang w:eastAsia="en-US"/>
        </w:rPr>
        <w:t>Enter degree certificate</w:t>
      </w:r>
    </w:p>
    <w:p w14:paraId="78D0A9E0" w14:textId="77777777" w:rsidR="006F1672" w:rsidRDefault="006F1672" w:rsidP="00D71E46">
      <w:pPr>
        <w:pStyle w:val="ListParagraph"/>
        <w:numPr>
          <w:ilvl w:val="0"/>
          <w:numId w:val="7"/>
        </w:numPr>
      </w:pPr>
      <w:r>
        <w:t>Click on Update button</w:t>
      </w:r>
    </w:p>
    <w:p w14:paraId="796496A4" w14:textId="77777777" w:rsidR="006F1672" w:rsidRPr="007321B9" w:rsidRDefault="006F1672" w:rsidP="00D71E46">
      <w:pPr>
        <w:pStyle w:val="ListParagraph"/>
        <w:numPr>
          <w:ilvl w:val="0"/>
          <w:numId w:val="7"/>
        </w:numPr>
      </w:pPr>
      <w:r>
        <w:t>System validates all the fields</w:t>
      </w:r>
    </w:p>
    <w:p w14:paraId="2C69FEE6" w14:textId="16515F91" w:rsidR="006F1672" w:rsidRDefault="006F1672" w:rsidP="00D71E46">
      <w:pPr>
        <w:pStyle w:val="ListParagraph"/>
        <w:numPr>
          <w:ilvl w:val="0"/>
          <w:numId w:val="7"/>
        </w:numPr>
      </w:pPr>
      <w:r>
        <w:t xml:space="preserve">System displays an error message “Degree certificate field </w:t>
      </w:r>
      <w:proofErr w:type="spellStart"/>
      <w:r>
        <w:t>can not</w:t>
      </w:r>
      <w:proofErr w:type="spellEnd"/>
      <w:r>
        <w:t xml:space="preserve"> be empty”.</w:t>
      </w:r>
    </w:p>
    <w:p w14:paraId="611FC25D" w14:textId="77777777" w:rsidR="006F1672" w:rsidRDefault="006F1672" w:rsidP="00D71E46">
      <w:pPr>
        <w:pStyle w:val="StyleHeading2Sub-headingH2ChapterNumberAppendixLetterchnh"/>
      </w:pPr>
    </w:p>
    <w:p w14:paraId="1796B09E" w14:textId="77777777" w:rsidR="00900F28" w:rsidRDefault="00900F28" w:rsidP="00D71E46"/>
    <w:p w14:paraId="7F6BECAD" w14:textId="77777777" w:rsidR="00900F28" w:rsidRDefault="00900F28" w:rsidP="00D71E46"/>
    <w:p w14:paraId="6016C7BB" w14:textId="0CE7377D" w:rsidR="00845B22" w:rsidRPr="00EE1799" w:rsidRDefault="00845B22" w:rsidP="00D71E46">
      <w:pPr>
        <w:pStyle w:val="StyleHeading2Sub-headingH2ChapterNumberAppendixLetterchnh"/>
        <w:numPr>
          <w:ilvl w:val="2"/>
          <w:numId w:val="37"/>
        </w:numPr>
      </w:pPr>
      <w:bookmarkStart w:id="53" w:name="_Toc503529895"/>
      <w:r>
        <w:t xml:space="preserve">Exception Flow 5: </w:t>
      </w:r>
      <w:bookmarkEnd w:id="53"/>
      <w:r w:rsidR="00475259">
        <w:t>failed to update the program</w:t>
      </w:r>
      <w:r w:rsidR="00277EF8">
        <w:t xml:space="preserve"> due to network error</w:t>
      </w:r>
    </w:p>
    <w:p w14:paraId="1231F8A4" w14:textId="77777777" w:rsidR="00E44221" w:rsidRPr="00D7594D" w:rsidRDefault="00E44221" w:rsidP="00D71E46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221C620E" w14:textId="77777777" w:rsidR="00E44221" w:rsidRPr="00D7594D" w:rsidRDefault="00E44221" w:rsidP="00D71E46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>Click on Programs Offered link</w:t>
      </w:r>
    </w:p>
    <w:p w14:paraId="35EA6896" w14:textId="77777777" w:rsidR="00E44221" w:rsidRPr="00D7594D" w:rsidRDefault="00E44221" w:rsidP="00D71E46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7CBB107D" w14:textId="77777777" w:rsidR="00E44221" w:rsidRDefault="00E44221" w:rsidP="00D71E46">
      <w:pPr>
        <w:pStyle w:val="ListParagraph"/>
        <w:numPr>
          <w:ilvl w:val="0"/>
          <w:numId w:val="17"/>
        </w:numPr>
      </w:pPr>
      <w:r>
        <w:t>Administrator select one of the program</w:t>
      </w:r>
    </w:p>
    <w:p w14:paraId="2F748EFC" w14:textId="77777777" w:rsidR="00E44221" w:rsidRDefault="00E44221" w:rsidP="00D71E46">
      <w:pPr>
        <w:pStyle w:val="ListParagraph"/>
        <w:numPr>
          <w:ilvl w:val="0"/>
          <w:numId w:val="17"/>
        </w:numPr>
      </w:pPr>
      <w:r>
        <w:t>Click on open button</w:t>
      </w:r>
    </w:p>
    <w:p w14:paraId="259E31E4" w14:textId="77777777" w:rsidR="00E44221" w:rsidRDefault="00E44221" w:rsidP="00D71E46">
      <w:pPr>
        <w:pStyle w:val="ListParagraph"/>
        <w:numPr>
          <w:ilvl w:val="0"/>
          <w:numId w:val="17"/>
        </w:numPr>
      </w:pPr>
      <w:r>
        <w:t>System displays the update page</w:t>
      </w:r>
    </w:p>
    <w:p w14:paraId="40ECB139" w14:textId="77777777" w:rsidR="00E44221" w:rsidRPr="00D7594D" w:rsidRDefault="00E44221" w:rsidP="00D71E46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5357B6CA" w14:textId="77777777" w:rsidR="00E44221" w:rsidRDefault="00E44221" w:rsidP="00D71E46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>Enter degree certificate</w:t>
      </w:r>
    </w:p>
    <w:p w14:paraId="670C507A" w14:textId="77777777" w:rsidR="00E44221" w:rsidRDefault="00E44221" w:rsidP="00D71E46">
      <w:pPr>
        <w:pStyle w:val="ListParagraph"/>
        <w:numPr>
          <w:ilvl w:val="0"/>
          <w:numId w:val="17"/>
        </w:numPr>
      </w:pPr>
      <w:r>
        <w:t>Click on Update button</w:t>
      </w:r>
    </w:p>
    <w:p w14:paraId="67352F62" w14:textId="5E013950" w:rsidR="003D30D0" w:rsidRPr="007321B9" w:rsidRDefault="00E44221" w:rsidP="00D71E46">
      <w:pPr>
        <w:pStyle w:val="ListParagraph"/>
        <w:numPr>
          <w:ilvl w:val="0"/>
          <w:numId w:val="17"/>
        </w:numPr>
      </w:pPr>
      <w:r>
        <w:t>System validates all the fields</w:t>
      </w:r>
    </w:p>
    <w:p w14:paraId="0501E584" w14:textId="3FB4F441" w:rsidR="006E3962" w:rsidRDefault="006E3962" w:rsidP="00D71E46">
      <w:pPr>
        <w:pStyle w:val="ListParagraph"/>
        <w:numPr>
          <w:ilvl w:val="0"/>
          <w:numId w:val="17"/>
        </w:numPr>
      </w:pPr>
      <w:r>
        <w:t>System displays an error message about Network Failure.</w:t>
      </w:r>
    </w:p>
    <w:p w14:paraId="1C0B3529" w14:textId="25E6E33B" w:rsidR="006E3962" w:rsidRDefault="006E3962" w:rsidP="00D71E46"/>
    <w:p w14:paraId="0EE5683C" w14:textId="7F15AF7E" w:rsidR="00453137" w:rsidRPr="00CF0867" w:rsidRDefault="006E3962" w:rsidP="00D71E46">
      <w:pPr>
        <w:pStyle w:val="StyleHeading2Sub-headingH2ChapterNumberAppendixLetterchnh"/>
      </w:pPr>
      <w:bookmarkStart w:id="54" w:name="_Toc503529896"/>
      <w:r>
        <w:t xml:space="preserve">Exception Flow 6: </w:t>
      </w:r>
      <w:bookmarkEnd w:id="54"/>
      <w:r w:rsidR="00277EF8">
        <w:t>fail</w:t>
      </w:r>
      <w:r w:rsidR="00475259">
        <w:t>ed to update the program</w:t>
      </w:r>
      <w:r w:rsidR="00277EF8">
        <w:t xml:space="preserve"> due to database error</w:t>
      </w:r>
    </w:p>
    <w:p w14:paraId="33F0FACD" w14:textId="77777777" w:rsidR="00CF0867" w:rsidRPr="00D7594D" w:rsidRDefault="00CF0867" w:rsidP="00D71E46">
      <w:pPr>
        <w:pStyle w:val="ListParagraph"/>
        <w:numPr>
          <w:ilvl w:val="0"/>
          <w:numId w:val="20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2D527D7E" w14:textId="77777777" w:rsidR="00CF66B1" w:rsidRPr="00D7594D" w:rsidRDefault="00CF66B1" w:rsidP="00D71E46">
      <w:pPr>
        <w:pStyle w:val="ListParagraph"/>
        <w:numPr>
          <w:ilvl w:val="0"/>
          <w:numId w:val="20"/>
        </w:numPr>
      </w:pPr>
      <w:r>
        <w:rPr>
          <w:rFonts w:eastAsiaTheme="minorHAnsi"/>
          <w:lang w:eastAsia="en-US"/>
        </w:rPr>
        <w:t>Click on Programs Offered link</w:t>
      </w:r>
    </w:p>
    <w:p w14:paraId="50A50631" w14:textId="77777777" w:rsidR="00CF66B1" w:rsidRPr="00D7594D" w:rsidRDefault="00CF66B1" w:rsidP="00D71E46">
      <w:pPr>
        <w:pStyle w:val="ListParagraph"/>
        <w:numPr>
          <w:ilvl w:val="0"/>
          <w:numId w:val="20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65EB6136" w14:textId="77777777" w:rsidR="00CF66B1" w:rsidRDefault="00CF66B1" w:rsidP="00D71E46">
      <w:pPr>
        <w:pStyle w:val="ListParagraph"/>
        <w:numPr>
          <w:ilvl w:val="0"/>
          <w:numId w:val="20"/>
        </w:numPr>
      </w:pPr>
      <w:r>
        <w:t>Administrator select one of the program</w:t>
      </w:r>
    </w:p>
    <w:p w14:paraId="11FD458A" w14:textId="77777777" w:rsidR="00CF66B1" w:rsidRDefault="00CF66B1" w:rsidP="00D71E46">
      <w:pPr>
        <w:pStyle w:val="ListParagraph"/>
        <w:numPr>
          <w:ilvl w:val="0"/>
          <w:numId w:val="20"/>
        </w:numPr>
      </w:pPr>
      <w:r>
        <w:lastRenderedPageBreak/>
        <w:t>Click on open button</w:t>
      </w:r>
    </w:p>
    <w:p w14:paraId="3C616858" w14:textId="77777777" w:rsidR="00CF66B1" w:rsidRDefault="00CF66B1" w:rsidP="00D71E46">
      <w:pPr>
        <w:pStyle w:val="ListParagraph"/>
        <w:numPr>
          <w:ilvl w:val="0"/>
          <w:numId w:val="20"/>
        </w:numPr>
      </w:pPr>
      <w:r>
        <w:t>System displays the update page</w:t>
      </w:r>
    </w:p>
    <w:p w14:paraId="7FECCE0F" w14:textId="77777777" w:rsidR="00CF66B1" w:rsidRPr="00D7594D" w:rsidRDefault="00CF66B1" w:rsidP="00D71E46">
      <w:pPr>
        <w:pStyle w:val="ListParagraph"/>
        <w:numPr>
          <w:ilvl w:val="0"/>
          <w:numId w:val="20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3AAA0A57" w14:textId="77777777" w:rsidR="00CF66B1" w:rsidRDefault="00CF66B1" w:rsidP="00D71E46">
      <w:pPr>
        <w:pStyle w:val="ListParagraph"/>
        <w:numPr>
          <w:ilvl w:val="0"/>
          <w:numId w:val="20"/>
        </w:numPr>
      </w:pPr>
      <w:r>
        <w:rPr>
          <w:rFonts w:eastAsiaTheme="minorHAnsi"/>
          <w:lang w:eastAsia="en-US"/>
        </w:rPr>
        <w:t>Enter degree certificate</w:t>
      </w:r>
    </w:p>
    <w:p w14:paraId="285B6CDF" w14:textId="77777777" w:rsidR="00CF66B1" w:rsidRDefault="00CF66B1" w:rsidP="00D71E46">
      <w:pPr>
        <w:pStyle w:val="ListParagraph"/>
        <w:numPr>
          <w:ilvl w:val="0"/>
          <w:numId w:val="20"/>
        </w:numPr>
      </w:pPr>
      <w:r>
        <w:t>Click on Update button</w:t>
      </w:r>
    </w:p>
    <w:p w14:paraId="566C6281" w14:textId="77777777" w:rsidR="00CF66B1" w:rsidRPr="00EE1799" w:rsidRDefault="00CF66B1" w:rsidP="00D71E46">
      <w:pPr>
        <w:pStyle w:val="ListParagraph"/>
        <w:numPr>
          <w:ilvl w:val="0"/>
          <w:numId w:val="20"/>
        </w:numPr>
      </w:pPr>
      <w:r>
        <w:t>System validates all the fields</w:t>
      </w:r>
    </w:p>
    <w:p w14:paraId="483A62A3" w14:textId="5E07E58C" w:rsidR="006E3962" w:rsidRDefault="006E3962" w:rsidP="00D71E46">
      <w:pPr>
        <w:pStyle w:val="ListParagraph"/>
        <w:numPr>
          <w:ilvl w:val="0"/>
          <w:numId w:val="20"/>
        </w:numPr>
      </w:pPr>
      <w:r>
        <w:t>System displays an error message about database error.</w:t>
      </w:r>
    </w:p>
    <w:p w14:paraId="6FFE21CB" w14:textId="41AE5833" w:rsidR="006E3962" w:rsidRDefault="006E3962" w:rsidP="00D71E46"/>
    <w:p w14:paraId="24328507" w14:textId="0E3DD75C" w:rsidR="00C74FF8" w:rsidRPr="007321B9" w:rsidRDefault="006E3962" w:rsidP="00D71E46">
      <w:pPr>
        <w:pStyle w:val="StyleHeading2Sub-headingH2ChapterNumberAppendixLetterchnh"/>
      </w:pPr>
      <w:bookmarkStart w:id="55" w:name="_Toc503529897"/>
      <w:r>
        <w:t xml:space="preserve">Exception Flow 7: </w:t>
      </w:r>
      <w:bookmarkEnd w:id="55"/>
      <w:r w:rsidR="00475259">
        <w:t>failed to update the program</w:t>
      </w:r>
      <w:r w:rsidR="00B7758F">
        <w:t xml:space="preserve"> due to webserver error</w:t>
      </w:r>
    </w:p>
    <w:p w14:paraId="691DCA18" w14:textId="77777777" w:rsidR="00CF0867" w:rsidRPr="00D7594D" w:rsidRDefault="00CF0867" w:rsidP="00D71E46">
      <w:pPr>
        <w:pStyle w:val="ListParagraph"/>
        <w:numPr>
          <w:ilvl w:val="0"/>
          <w:numId w:val="19"/>
        </w:numPr>
      </w:pPr>
      <w:r>
        <w:rPr>
          <w:rFonts w:eastAsiaTheme="minorHAnsi"/>
          <w:lang w:eastAsia="en-US"/>
        </w:rPr>
        <w:t>System  displays the home page of Administrator</w:t>
      </w:r>
    </w:p>
    <w:p w14:paraId="311F719E" w14:textId="77777777" w:rsidR="00CF66B1" w:rsidRPr="00D7594D" w:rsidRDefault="00CF66B1" w:rsidP="00D71E46">
      <w:pPr>
        <w:pStyle w:val="ListParagraph"/>
        <w:numPr>
          <w:ilvl w:val="0"/>
          <w:numId w:val="19"/>
        </w:numPr>
      </w:pPr>
      <w:r>
        <w:rPr>
          <w:rFonts w:eastAsiaTheme="minorHAnsi"/>
          <w:lang w:eastAsia="en-US"/>
        </w:rPr>
        <w:t>Click on Programs Offered link</w:t>
      </w:r>
    </w:p>
    <w:p w14:paraId="1E569763" w14:textId="77777777" w:rsidR="00CF66B1" w:rsidRPr="00D7594D" w:rsidRDefault="00CF66B1" w:rsidP="00D71E46">
      <w:pPr>
        <w:pStyle w:val="ListParagraph"/>
        <w:numPr>
          <w:ilvl w:val="0"/>
          <w:numId w:val="19"/>
        </w:numPr>
      </w:pPr>
      <w:r>
        <w:rPr>
          <w:rFonts w:eastAsiaTheme="minorHAnsi"/>
          <w:lang w:eastAsia="en-US"/>
        </w:rPr>
        <w:t>System  displays the list of all programs scheduled</w:t>
      </w:r>
    </w:p>
    <w:p w14:paraId="7AFA7466" w14:textId="77777777" w:rsidR="00CF66B1" w:rsidRDefault="00CF66B1" w:rsidP="00D71E46">
      <w:pPr>
        <w:pStyle w:val="ListParagraph"/>
        <w:numPr>
          <w:ilvl w:val="0"/>
          <w:numId w:val="19"/>
        </w:numPr>
      </w:pPr>
      <w:r>
        <w:t>Administrator select one of the program</w:t>
      </w:r>
    </w:p>
    <w:p w14:paraId="7550592C" w14:textId="77777777" w:rsidR="00CF66B1" w:rsidRDefault="00CF66B1" w:rsidP="00D71E46">
      <w:pPr>
        <w:pStyle w:val="ListParagraph"/>
        <w:numPr>
          <w:ilvl w:val="0"/>
          <w:numId w:val="19"/>
        </w:numPr>
      </w:pPr>
      <w:r>
        <w:t>Click on open button</w:t>
      </w:r>
    </w:p>
    <w:p w14:paraId="2679F162" w14:textId="77777777" w:rsidR="00CF66B1" w:rsidRDefault="00CF66B1" w:rsidP="00D71E46">
      <w:pPr>
        <w:pStyle w:val="ListParagraph"/>
        <w:numPr>
          <w:ilvl w:val="0"/>
          <w:numId w:val="19"/>
        </w:numPr>
      </w:pPr>
      <w:r>
        <w:t>System displays the update page</w:t>
      </w:r>
    </w:p>
    <w:p w14:paraId="2F2E14F2" w14:textId="77777777" w:rsidR="00CF66B1" w:rsidRPr="00D7594D" w:rsidRDefault="00CF66B1" w:rsidP="00D71E46">
      <w:pPr>
        <w:pStyle w:val="ListParagraph"/>
        <w:numPr>
          <w:ilvl w:val="0"/>
          <w:numId w:val="19"/>
        </w:numPr>
      </w:pPr>
      <w:r>
        <w:rPr>
          <w:rFonts w:eastAsiaTheme="minorHAnsi"/>
          <w:lang w:eastAsia="en-US"/>
        </w:rPr>
        <w:t xml:space="preserve">Enter </w:t>
      </w:r>
      <w:proofErr w:type="spellStart"/>
      <w:r>
        <w:rPr>
          <w:rFonts w:eastAsiaTheme="minorHAnsi"/>
          <w:lang w:eastAsia="en-US"/>
        </w:rPr>
        <w:t>despcription</w:t>
      </w:r>
      <w:proofErr w:type="spellEnd"/>
      <w:r>
        <w:rPr>
          <w:rFonts w:eastAsiaTheme="minorHAnsi"/>
          <w:lang w:eastAsia="en-US"/>
        </w:rPr>
        <w:t xml:space="preserve"> of program</w:t>
      </w:r>
    </w:p>
    <w:p w14:paraId="15E64150" w14:textId="77777777" w:rsidR="00CF66B1" w:rsidRDefault="00CF66B1" w:rsidP="00D71E46">
      <w:pPr>
        <w:pStyle w:val="ListParagraph"/>
        <w:numPr>
          <w:ilvl w:val="0"/>
          <w:numId w:val="19"/>
        </w:numPr>
      </w:pPr>
      <w:r>
        <w:rPr>
          <w:rFonts w:eastAsiaTheme="minorHAnsi"/>
          <w:lang w:eastAsia="en-US"/>
        </w:rPr>
        <w:t>Enter degree certificate</w:t>
      </w:r>
    </w:p>
    <w:p w14:paraId="3D6452C9" w14:textId="77777777" w:rsidR="00CF66B1" w:rsidRDefault="00CF66B1" w:rsidP="00D71E46">
      <w:pPr>
        <w:pStyle w:val="ListParagraph"/>
        <w:numPr>
          <w:ilvl w:val="0"/>
          <w:numId w:val="19"/>
        </w:numPr>
      </w:pPr>
      <w:r>
        <w:t>Click on Update button</w:t>
      </w:r>
    </w:p>
    <w:p w14:paraId="4CC8AFC0" w14:textId="77777777" w:rsidR="00CF66B1" w:rsidRPr="00EE1799" w:rsidRDefault="00CF66B1" w:rsidP="00D71E46">
      <w:pPr>
        <w:pStyle w:val="ListParagraph"/>
        <w:numPr>
          <w:ilvl w:val="0"/>
          <w:numId w:val="19"/>
        </w:numPr>
      </w:pPr>
      <w:r>
        <w:t>System validates all the fields</w:t>
      </w:r>
    </w:p>
    <w:p w14:paraId="5A0967C9" w14:textId="1E6D9E9B" w:rsidR="006E3962" w:rsidRDefault="006E3962" w:rsidP="00D71E46">
      <w:pPr>
        <w:pStyle w:val="ListParagraph"/>
        <w:numPr>
          <w:ilvl w:val="0"/>
          <w:numId w:val="19"/>
        </w:numPr>
      </w:pPr>
      <w:r>
        <w:t xml:space="preserve">System displays an error message about </w:t>
      </w:r>
      <w:proofErr w:type="spellStart"/>
      <w:r>
        <w:t>WebServer</w:t>
      </w:r>
      <w:proofErr w:type="spellEnd"/>
      <w:r>
        <w:t xml:space="preserve"> error.</w:t>
      </w:r>
    </w:p>
    <w:p w14:paraId="25A8171E" w14:textId="77777777" w:rsidR="006E3962" w:rsidRDefault="006E3962" w:rsidP="00D71E46"/>
    <w:p w14:paraId="028B5EC2" w14:textId="12C11B84" w:rsidR="009F5790" w:rsidRPr="009F5790" w:rsidRDefault="009F5790" w:rsidP="00D71E46">
      <w:pPr>
        <w:pStyle w:val="StyleHeading1H1Mainheading1Heading1Heading10Head1h1Sec"/>
      </w:pPr>
      <w:bookmarkStart w:id="56" w:name="_Toc144299927"/>
      <w:bookmarkStart w:id="57" w:name="_Toc145125013"/>
      <w:bookmarkStart w:id="58" w:name="_Toc165439511"/>
      <w:bookmarkStart w:id="59" w:name="_Toc186019620"/>
      <w:bookmarkStart w:id="60" w:name="_Toc503529898"/>
      <w:bookmarkEnd w:id="37"/>
      <w:bookmarkEnd w:id="38"/>
      <w:bookmarkEnd w:id="39"/>
      <w:bookmarkEnd w:id="40"/>
      <w:r w:rsidRPr="009F5790">
        <w:t>Post Conditions</w:t>
      </w:r>
      <w:bookmarkEnd w:id="56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70002">
        <w:trPr>
          <w:trHeight w:val="309"/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D71E46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D71E46">
            <w:r w:rsidRPr="009F5790">
              <w:t>Post Condition</w:t>
            </w:r>
          </w:p>
        </w:tc>
      </w:tr>
      <w:tr w:rsidR="00070002" w:rsidRPr="009F5790" w14:paraId="49A4D5D6" w14:textId="77777777" w:rsidTr="00070002">
        <w:tc>
          <w:tcPr>
            <w:tcW w:w="3168" w:type="dxa"/>
          </w:tcPr>
          <w:p w14:paraId="576A3031" w14:textId="09837497" w:rsidR="00070002" w:rsidRDefault="00070002" w:rsidP="00D71E46">
            <w:proofErr w:type="spellStart"/>
            <w:r>
              <w:t>Succesfull</w:t>
            </w:r>
            <w:proofErr w:type="spellEnd"/>
            <w:r>
              <w:t xml:space="preserve"> View Of Schedule Programs </w:t>
            </w:r>
          </w:p>
        </w:tc>
        <w:tc>
          <w:tcPr>
            <w:tcW w:w="5688" w:type="dxa"/>
          </w:tcPr>
          <w:p w14:paraId="1FC7A8D6" w14:textId="0235694C" w:rsidR="00070002" w:rsidRDefault="00070002" w:rsidP="00D71E46">
            <w:r>
              <w:t>The system should display an view programs page</w:t>
            </w:r>
          </w:p>
        </w:tc>
      </w:tr>
      <w:tr w:rsidR="00070002" w:rsidRPr="009F5790" w14:paraId="20183AB6" w14:textId="77777777" w:rsidTr="00070002">
        <w:tc>
          <w:tcPr>
            <w:tcW w:w="3168" w:type="dxa"/>
          </w:tcPr>
          <w:p w14:paraId="05B37972" w14:textId="640B70A1" w:rsidR="00070002" w:rsidRPr="002466CD" w:rsidRDefault="00070002" w:rsidP="00D71E46">
            <w:proofErr w:type="spellStart"/>
            <w:r>
              <w:t>Succesfull</w:t>
            </w:r>
            <w:proofErr w:type="spellEnd"/>
            <w:r>
              <w:t xml:space="preserve"> View Of Schedule Programs Using Direct Link</w:t>
            </w:r>
          </w:p>
        </w:tc>
        <w:tc>
          <w:tcPr>
            <w:tcW w:w="5688" w:type="dxa"/>
          </w:tcPr>
          <w:p w14:paraId="5146B19A" w14:textId="47B1A747" w:rsidR="00070002" w:rsidRPr="009F5790" w:rsidRDefault="00070002" w:rsidP="00D71E46">
            <w:r>
              <w:t>The system should display an view programs page</w:t>
            </w:r>
          </w:p>
        </w:tc>
      </w:tr>
      <w:tr w:rsidR="00070002" w:rsidRPr="009F5790" w14:paraId="63633070" w14:textId="77777777" w:rsidTr="00070002">
        <w:tc>
          <w:tcPr>
            <w:tcW w:w="3168" w:type="dxa"/>
          </w:tcPr>
          <w:p w14:paraId="32B6E3C2" w14:textId="25ECC7B3" w:rsidR="00070002" w:rsidRPr="002466CD" w:rsidRDefault="00070002" w:rsidP="00D71E46">
            <w:proofErr w:type="spellStart"/>
            <w:r>
              <w:t>Succesfull</w:t>
            </w:r>
            <w:proofErr w:type="spellEnd"/>
            <w:r>
              <w:t xml:space="preserve"> View Of Schedule Programs Using Bookmark of Page</w:t>
            </w:r>
          </w:p>
        </w:tc>
        <w:tc>
          <w:tcPr>
            <w:tcW w:w="5688" w:type="dxa"/>
          </w:tcPr>
          <w:p w14:paraId="2D4C4E43" w14:textId="0E6424EC" w:rsidR="00070002" w:rsidRPr="009F5790" w:rsidRDefault="00070002" w:rsidP="00D71E46">
            <w:r>
              <w:t>The system should display an view programs page</w:t>
            </w:r>
          </w:p>
        </w:tc>
      </w:tr>
      <w:tr w:rsidR="00070002" w:rsidRPr="009F5790" w14:paraId="783764B7" w14:textId="77777777" w:rsidTr="00070002">
        <w:tc>
          <w:tcPr>
            <w:tcW w:w="3168" w:type="dxa"/>
          </w:tcPr>
          <w:p w14:paraId="388726E4" w14:textId="231E06C8" w:rsidR="00070002" w:rsidRPr="000721FF" w:rsidRDefault="00070002" w:rsidP="00D71E46">
            <w:proofErr w:type="spellStart"/>
            <w:r>
              <w:t>Succesfull</w:t>
            </w:r>
            <w:proofErr w:type="spellEnd"/>
            <w:r>
              <w:t xml:space="preserve"> View Of Schedule Programs Using History Of The Respective </w:t>
            </w:r>
            <w:r w:rsidRPr="000721FF">
              <w:t>Browser</w:t>
            </w:r>
          </w:p>
        </w:tc>
        <w:tc>
          <w:tcPr>
            <w:tcW w:w="5688" w:type="dxa"/>
          </w:tcPr>
          <w:p w14:paraId="33EBCD80" w14:textId="38BC2E0B" w:rsidR="00070002" w:rsidRPr="009F5790" w:rsidRDefault="00070002" w:rsidP="00D71E46">
            <w:r>
              <w:t>The system should display an view programs page</w:t>
            </w:r>
          </w:p>
        </w:tc>
      </w:tr>
      <w:tr w:rsidR="00092704" w:rsidRPr="009F5790" w14:paraId="39BDC7CD" w14:textId="77777777" w:rsidTr="00070002">
        <w:tc>
          <w:tcPr>
            <w:tcW w:w="3168" w:type="dxa"/>
          </w:tcPr>
          <w:p w14:paraId="4892E295" w14:textId="5DAC60FB" w:rsidR="00092704" w:rsidRDefault="000F5E2A" w:rsidP="00D71E46">
            <w:r>
              <w:t xml:space="preserve">Failed To Update </w:t>
            </w:r>
            <w:r w:rsidR="00092704">
              <w:t>Pro</w:t>
            </w:r>
            <w:r w:rsidR="00944A2C">
              <w:t xml:space="preserve">grams Due to </w:t>
            </w:r>
            <w:r>
              <w:t>Invalid Program Description</w:t>
            </w:r>
          </w:p>
        </w:tc>
        <w:tc>
          <w:tcPr>
            <w:tcW w:w="5688" w:type="dxa"/>
          </w:tcPr>
          <w:p w14:paraId="352C9BCA" w14:textId="6CCBEE1A" w:rsidR="00944A2C" w:rsidRDefault="00944A2C" w:rsidP="00D71E46">
            <w:r>
              <w:t>System displays an error</w:t>
            </w:r>
            <w:r w:rsidR="00234F94">
              <w:t xml:space="preserve"> message “Invalid program description</w:t>
            </w:r>
            <w:r>
              <w:t>”.</w:t>
            </w:r>
          </w:p>
          <w:p w14:paraId="460B475E" w14:textId="77777777" w:rsidR="00092704" w:rsidRDefault="00092704" w:rsidP="00D71E46"/>
        </w:tc>
      </w:tr>
      <w:tr w:rsidR="00944A2C" w:rsidRPr="009F5790" w14:paraId="5D5F4065" w14:textId="77777777" w:rsidTr="00DD69AF">
        <w:trPr>
          <w:trHeight w:val="750"/>
        </w:trPr>
        <w:tc>
          <w:tcPr>
            <w:tcW w:w="3168" w:type="dxa"/>
          </w:tcPr>
          <w:p w14:paraId="77D67418" w14:textId="667A0608" w:rsidR="00944A2C" w:rsidRDefault="00234F94" w:rsidP="00D71E46">
            <w:r>
              <w:t>Failed To Update</w:t>
            </w:r>
            <w:r w:rsidR="00944A2C">
              <w:t xml:space="preserve"> Programs Due to Empty Program</w:t>
            </w:r>
            <w:r>
              <w:t xml:space="preserve"> Description</w:t>
            </w:r>
            <w:r w:rsidR="00944A2C">
              <w:t xml:space="preserve"> Field</w:t>
            </w:r>
            <w:r>
              <w:t xml:space="preserve"> </w:t>
            </w:r>
          </w:p>
        </w:tc>
        <w:tc>
          <w:tcPr>
            <w:tcW w:w="5688" w:type="dxa"/>
          </w:tcPr>
          <w:p w14:paraId="7930BA12" w14:textId="7F4EF621" w:rsidR="00944A2C" w:rsidRDefault="00944A2C" w:rsidP="00D71E46">
            <w:r>
              <w:t xml:space="preserve">System displays an error message </w:t>
            </w:r>
            <w:proofErr w:type="gramStart"/>
            <w:r>
              <w:t>“ program</w:t>
            </w:r>
            <w:proofErr w:type="gramEnd"/>
            <w:r>
              <w:t xml:space="preserve"> name </w:t>
            </w:r>
            <w:proofErr w:type="spellStart"/>
            <w:r>
              <w:t>can not</w:t>
            </w:r>
            <w:proofErr w:type="spellEnd"/>
            <w:r>
              <w:t xml:space="preserve"> be empty”.</w:t>
            </w:r>
          </w:p>
        </w:tc>
      </w:tr>
      <w:tr w:rsidR="00234F94" w:rsidRPr="009F5790" w14:paraId="77B991AC" w14:textId="77777777" w:rsidTr="00070002">
        <w:tc>
          <w:tcPr>
            <w:tcW w:w="3168" w:type="dxa"/>
          </w:tcPr>
          <w:p w14:paraId="65454E21" w14:textId="53CD0692" w:rsidR="00234F94" w:rsidRDefault="00234F94" w:rsidP="00D71E46">
            <w:r>
              <w:t>Failed To Update Programs Due to Invalid Degree Certificate</w:t>
            </w:r>
          </w:p>
        </w:tc>
        <w:tc>
          <w:tcPr>
            <w:tcW w:w="5688" w:type="dxa"/>
          </w:tcPr>
          <w:p w14:paraId="2ED33589" w14:textId="3819D4C0" w:rsidR="00234F94" w:rsidRDefault="00D71E46" w:rsidP="00D71E46">
            <w:r>
              <w:t xml:space="preserve">System displays an error message “Invalid </w:t>
            </w:r>
            <w:proofErr w:type="gramStart"/>
            <w:r>
              <w:t>degree  certificate</w:t>
            </w:r>
            <w:proofErr w:type="gramEnd"/>
            <w:r>
              <w:t>”.</w:t>
            </w:r>
          </w:p>
        </w:tc>
      </w:tr>
      <w:tr w:rsidR="00234F94" w:rsidRPr="009F5790" w14:paraId="255B4816" w14:textId="77777777" w:rsidTr="00DD69AF">
        <w:trPr>
          <w:trHeight w:val="390"/>
        </w:trPr>
        <w:tc>
          <w:tcPr>
            <w:tcW w:w="3168" w:type="dxa"/>
          </w:tcPr>
          <w:p w14:paraId="61F8D77A" w14:textId="1E745384" w:rsidR="00234F94" w:rsidRDefault="00234F94" w:rsidP="00D71E46">
            <w:r>
              <w:t>Failed To Update Programs Due to Empty Degree Certificate Field</w:t>
            </w:r>
          </w:p>
        </w:tc>
        <w:tc>
          <w:tcPr>
            <w:tcW w:w="5688" w:type="dxa"/>
          </w:tcPr>
          <w:p w14:paraId="226F5D4E" w14:textId="53AF731B" w:rsidR="00234F94" w:rsidRDefault="00D71E46" w:rsidP="00D71E46">
            <w:r>
              <w:t xml:space="preserve">System displays an error message “Degree certificate field </w:t>
            </w:r>
            <w:proofErr w:type="spellStart"/>
            <w:r>
              <w:t>can not</w:t>
            </w:r>
            <w:proofErr w:type="spellEnd"/>
            <w:r>
              <w:t xml:space="preserve"> be empty”.</w:t>
            </w:r>
          </w:p>
        </w:tc>
      </w:tr>
      <w:tr w:rsidR="00070002" w:rsidRPr="009F5790" w14:paraId="66CF743F" w14:textId="77777777" w:rsidTr="00070002">
        <w:tc>
          <w:tcPr>
            <w:tcW w:w="3168" w:type="dxa"/>
          </w:tcPr>
          <w:p w14:paraId="1F072568" w14:textId="397B4B6C" w:rsidR="00070002" w:rsidRPr="002466CD" w:rsidRDefault="00C85168" w:rsidP="00D71E46">
            <w:r>
              <w:t xml:space="preserve">Failed To Add New </w:t>
            </w:r>
            <w:r w:rsidR="00070002">
              <w:t>Programs Due to Network Error</w:t>
            </w:r>
          </w:p>
        </w:tc>
        <w:tc>
          <w:tcPr>
            <w:tcW w:w="5688" w:type="dxa"/>
          </w:tcPr>
          <w:p w14:paraId="7032C57E" w14:textId="01275603" w:rsidR="00070002" w:rsidRPr="009F5790" w:rsidRDefault="00070002" w:rsidP="00D71E46">
            <w:r>
              <w:t>The system should display an error message regarding network error.</w:t>
            </w:r>
          </w:p>
        </w:tc>
      </w:tr>
      <w:tr w:rsidR="00070002" w:rsidRPr="009F5790" w14:paraId="7A4D4516" w14:textId="77777777" w:rsidTr="00070002">
        <w:tc>
          <w:tcPr>
            <w:tcW w:w="3168" w:type="dxa"/>
          </w:tcPr>
          <w:p w14:paraId="73DB9D6A" w14:textId="321DADD1" w:rsidR="00070002" w:rsidRPr="002466CD" w:rsidRDefault="00070002" w:rsidP="00D71E46">
            <w:r>
              <w:t xml:space="preserve">Failed To </w:t>
            </w:r>
            <w:r w:rsidR="00C85168">
              <w:t xml:space="preserve">Add New </w:t>
            </w:r>
            <w:r>
              <w:t>Programs Due to Database Error</w:t>
            </w:r>
          </w:p>
        </w:tc>
        <w:tc>
          <w:tcPr>
            <w:tcW w:w="5688" w:type="dxa"/>
          </w:tcPr>
          <w:p w14:paraId="4B32E378" w14:textId="4FF46387" w:rsidR="00070002" w:rsidRPr="009F5790" w:rsidRDefault="00070002" w:rsidP="00D71E46">
            <w:r>
              <w:t>The system should display an error message regarding database error.</w:t>
            </w:r>
          </w:p>
        </w:tc>
      </w:tr>
      <w:tr w:rsidR="00070002" w:rsidRPr="009F5790" w14:paraId="077EECF2" w14:textId="77777777" w:rsidTr="00070002">
        <w:tc>
          <w:tcPr>
            <w:tcW w:w="3168" w:type="dxa"/>
          </w:tcPr>
          <w:p w14:paraId="2A4FFB76" w14:textId="5B30C0CF" w:rsidR="00070002" w:rsidRPr="002466CD" w:rsidRDefault="00070002" w:rsidP="00D71E46">
            <w:r w:rsidRPr="002466CD">
              <w:t xml:space="preserve">Failed to </w:t>
            </w:r>
            <w:r w:rsidR="00C85168">
              <w:t xml:space="preserve">Add New </w:t>
            </w:r>
            <w:r>
              <w:t xml:space="preserve">Programs </w:t>
            </w:r>
            <w:r>
              <w:lastRenderedPageBreak/>
              <w:t>Due To W</w:t>
            </w:r>
            <w:r w:rsidRPr="002466CD">
              <w:t>eb</w:t>
            </w:r>
            <w:r>
              <w:t>server E</w:t>
            </w:r>
            <w:r w:rsidRPr="002466CD">
              <w:t>rror</w:t>
            </w:r>
          </w:p>
        </w:tc>
        <w:tc>
          <w:tcPr>
            <w:tcW w:w="5688" w:type="dxa"/>
          </w:tcPr>
          <w:p w14:paraId="596EB768" w14:textId="43889159" w:rsidR="00070002" w:rsidRPr="009F5790" w:rsidRDefault="00070002" w:rsidP="00D71E46">
            <w:r>
              <w:lastRenderedPageBreak/>
              <w:t xml:space="preserve">The system should display an error message regarding </w:t>
            </w:r>
            <w:r>
              <w:lastRenderedPageBreak/>
              <w:t>webserver error.</w:t>
            </w:r>
          </w:p>
        </w:tc>
      </w:tr>
    </w:tbl>
    <w:p w14:paraId="23EFDC96" w14:textId="77777777" w:rsidR="009F5790" w:rsidRPr="009F5790" w:rsidRDefault="009F5790" w:rsidP="00D71E46"/>
    <w:p w14:paraId="338C66C3" w14:textId="77777777" w:rsidR="009F5790" w:rsidRPr="009F5790" w:rsidRDefault="009F5790" w:rsidP="00D71E46">
      <w:pPr>
        <w:pStyle w:val="StyleHeading1H1Mainheading1Heading1Heading10Head1h1Sec"/>
      </w:pPr>
      <w:bookmarkStart w:id="61" w:name="_Toc144299928"/>
      <w:bookmarkStart w:id="62" w:name="_Toc145125014"/>
      <w:bookmarkStart w:id="63" w:name="_Toc165439512"/>
      <w:bookmarkStart w:id="64" w:name="_Toc186019621"/>
      <w:bookmarkStart w:id="65" w:name="_Toc503529899"/>
      <w:r w:rsidRPr="009F5790">
        <w:t>Special Requirements</w:t>
      </w:r>
      <w:bookmarkEnd w:id="61"/>
      <w:bookmarkEnd w:id="62"/>
      <w:bookmarkEnd w:id="63"/>
      <w:bookmarkEnd w:id="64"/>
      <w:bookmarkEnd w:id="65"/>
    </w:p>
    <w:p w14:paraId="63356350" w14:textId="77777777" w:rsidR="00350D73" w:rsidRPr="0004791E" w:rsidRDefault="00350D73" w:rsidP="00D71E46">
      <w:pPr>
        <w:pStyle w:val="StyleHeading2Sub-headingH2ChapterNumberAppendixLetterchnh"/>
      </w:pPr>
      <w:bookmarkStart w:id="66" w:name="_Toc458607236"/>
      <w:bookmarkStart w:id="67" w:name="_Toc503529900"/>
      <w:r>
        <w:t>Performance</w:t>
      </w:r>
      <w:bookmarkEnd w:id="66"/>
      <w:bookmarkEnd w:id="67"/>
      <w:r w:rsidRPr="0004791E">
        <w:t xml:space="preserve"> </w:t>
      </w:r>
    </w:p>
    <w:p w14:paraId="41892BE3" w14:textId="3A274558" w:rsidR="000118E2" w:rsidRPr="008B6197" w:rsidRDefault="000118E2" w:rsidP="00D71E46">
      <w:pPr>
        <w:pStyle w:val="ListParagraph"/>
        <w:numPr>
          <w:ilvl w:val="0"/>
          <w:numId w:val="23"/>
        </w:numPr>
      </w:pPr>
      <w:r w:rsidRPr="008B6197">
        <w:t xml:space="preserve">The system should </w:t>
      </w:r>
      <w:r w:rsidR="003A163D">
        <w:t>save exam details</w:t>
      </w:r>
      <w:r w:rsidRPr="008B6197">
        <w:t xml:space="preserve"> within 5 seconds from the time </w:t>
      </w:r>
      <w:r w:rsidR="003A163D">
        <w:t>administrator</w:t>
      </w:r>
      <w:r w:rsidRPr="008B6197">
        <w:t xml:space="preserve"> has clicked on </w:t>
      </w:r>
      <w:r w:rsidR="003A163D">
        <w:t>submit</w:t>
      </w:r>
      <w:r w:rsidRPr="008B6197">
        <w:t xml:space="preserve"> button.</w:t>
      </w:r>
    </w:p>
    <w:p w14:paraId="122FEF06" w14:textId="6D0DB297" w:rsidR="00350D73" w:rsidRPr="00B10BC4" w:rsidRDefault="000118E2" w:rsidP="00D71E46">
      <w:pPr>
        <w:pStyle w:val="ListParagraph"/>
      </w:pPr>
      <w:r>
        <w:t xml:space="preserve"> </w:t>
      </w:r>
    </w:p>
    <w:p w14:paraId="53F16F6D" w14:textId="77777777" w:rsidR="00350D73" w:rsidRPr="0004791E" w:rsidRDefault="00350D73" w:rsidP="00D71E46">
      <w:pPr>
        <w:pStyle w:val="StyleHeading2Sub-headingH2ChapterNumberAppendixLetterchnh"/>
      </w:pPr>
      <w:bookmarkStart w:id="68" w:name="_Toc458607237"/>
      <w:bookmarkStart w:id="69" w:name="_Toc503529901"/>
      <w:r>
        <w:t>Availability</w:t>
      </w:r>
      <w:bookmarkEnd w:id="68"/>
      <w:bookmarkEnd w:id="69"/>
      <w:r>
        <w:t xml:space="preserve"> </w:t>
      </w:r>
    </w:p>
    <w:p w14:paraId="704C95EA" w14:textId="79B5C7FE" w:rsidR="00350D73" w:rsidRDefault="00350D73" w:rsidP="00D71E46">
      <w:pPr>
        <w:pStyle w:val="ListParagraph"/>
        <w:numPr>
          <w:ilvl w:val="1"/>
          <w:numId w:val="22"/>
        </w:numPr>
        <w:rPr>
          <w:b/>
        </w:rPr>
      </w:pPr>
      <w:r w:rsidRPr="00B10BC4">
        <w:t xml:space="preserve">The </w:t>
      </w:r>
      <w:r w:rsidR="003A163D">
        <w:t>administrator</w:t>
      </w:r>
      <w:r w:rsidR="00590989">
        <w:t xml:space="preserve"> should be able to do </w:t>
      </w:r>
      <w:r w:rsidR="003A163D">
        <w:t xml:space="preserve">add exam details </w:t>
      </w:r>
      <w:r w:rsidR="00590989">
        <w:t>24*7 and on all days.</w:t>
      </w:r>
    </w:p>
    <w:p w14:paraId="7F473288" w14:textId="77777777" w:rsidR="00350D73" w:rsidRPr="0004791E" w:rsidRDefault="00350D73" w:rsidP="00D71E46">
      <w:pPr>
        <w:pStyle w:val="StyleHeading2Sub-headingH2ChapterNumberAppendixLetterchnh"/>
      </w:pPr>
      <w:bookmarkStart w:id="70" w:name="_Toc458607238"/>
      <w:bookmarkStart w:id="71" w:name="_Toc503529902"/>
      <w:r>
        <w:t>User Interface</w:t>
      </w:r>
      <w:bookmarkEnd w:id="70"/>
      <w:bookmarkEnd w:id="71"/>
      <w:r w:rsidRPr="0004791E">
        <w:t xml:space="preserve"> </w:t>
      </w:r>
    </w:p>
    <w:p w14:paraId="696A7C3F" w14:textId="77777777" w:rsidR="00350D73" w:rsidRPr="003A163D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>The letters on Menus shall be bold</w:t>
      </w:r>
    </w:p>
    <w:p w14:paraId="26F856B3" w14:textId="77777777" w:rsidR="003A163D" w:rsidRDefault="003A163D" w:rsidP="00D71E46">
      <w:pPr>
        <w:pStyle w:val="ListParagraph"/>
        <w:numPr>
          <w:ilvl w:val="1"/>
          <w:numId w:val="21"/>
        </w:numPr>
      </w:pPr>
      <w:r w:rsidRPr="002E587D">
        <w:t>The text field should be</w:t>
      </w:r>
      <w:r>
        <w:t xml:space="preserve"> in enough </w:t>
      </w:r>
      <w:r w:rsidRPr="002E587D">
        <w:t xml:space="preserve">size </w:t>
      </w:r>
    </w:p>
    <w:p w14:paraId="72158C4E" w14:textId="77777777" w:rsidR="003A163D" w:rsidRPr="00B10BC4" w:rsidRDefault="003A163D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 xml:space="preserve">The </w:t>
      </w:r>
      <w:r>
        <w:t xml:space="preserve">login button </w:t>
      </w:r>
      <w:r w:rsidRPr="00B10BC4">
        <w:t xml:space="preserve"> shoul</w:t>
      </w:r>
      <w:r>
        <w:t>d</w:t>
      </w:r>
      <w:r w:rsidRPr="00B10BC4">
        <w:t xml:space="preserve"> be displayed in </w:t>
      </w:r>
      <w:r>
        <w:t>blue</w:t>
      </w:r>
      <w:r w:rsidRPr="00B10BC4">
        <w:t xml:space="preserve"> color</w:t>
      </w:r>
    </w:p>
    <w:p w14:paraId="352D6C02" w14:textId="4C743F66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>The active links shoul</w:t>
      </w:r>
      <w:r w:rsidR="0092658D">
        <w:t>d</w:t>
      </w:r>
      <w:r w:rsidRPr="00B10BC4">
        <w:t xml:space="preserve"> be displayed in red color</w:t>
      </w:r>
    </w:p>
    <w:p w14:paraId="2A954A84" w14:textId="00FD0E8D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>The visited links should be displayed in purp</w:t>
      </w:r>
      <w:r w:rsidR="0092658D">
        <w:t xml:space="preserve">le </w:t>
      </w:r>
      <w:r w:rsidRPr="00B10BC4">
        <w:t>color</w:t>
      </w:r>
    </w:p>
    <w:p w14:paraId="3C586FDD" w14:textId="01F79DB5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 xml:space="preserve">The </w:t>
      </w:r>
      <w:r w:rsidR="0092658D">
        <w:t>u</w:t>
      </w:r>
      <w:r w:rsidRPr="00B10BC4">
        <w:t>nvisited links should be displayed in blue</w:t>
      </w:r>
    </w:p>
    <w:p w14:paraId="27C836D2" w14:textId="77777777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>The logout and back button should be available on every page of the application</w:t>
      </w:r>
    </w:p>
    <w:p w14:paraId="46EBDF58" w14:textId="77777777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>Look and feel and color of application should be proper.</w:t>
      </w:r>
    </w:p>
    <w:p w14:paraId="61E410A1" w14:textId="77777777" w:rsidR="00350D73" w:rsidRPr="00B10BC4" w:rsidRDefault="00350D73" w:rsidP="00D71E46">
      <w:pPr>
        <w:pStyle w:val="ListParagraph"/>
        <w:numPr>
          <w:ilvl w:val="1"/>
          <w:numId w:val="21"/>
        </w:numPr>
        <w:rPr>
          <w:b/>
        </w:rPr>
      </w:pPr>
      <w:r w:rsidRPr="00B10BC4">
        <w:t xml:space="preserve">In case of </w:t>
      </w:r>
      <w:proofErr w:type="gramStart"/>
      <w:r w:rsidRPr="00B10BC4">
        <w:t>Field  level</w:t>
      </w:r>
      <w:proofErr w:type="gramEnd"/>
      <w:r w:rsidRPr="00B10BC4">
        <w:t xml:space="preserve"> validation error messages should be displayed in red color.</w:t>
      </w:r>
    </w:p>
    <w:p w14:paraId="055ECC48" w14:textId="77777777" w:rsidR="00350D73" w:rsidRPr="0004791E" w:rsidRDefault="00350D73" w:rsidP="00D71E46">
      <w:pPr>
        <w:pStyle w:val="StyleHeading2Sub-headingH2ChapterNumberAppendixLetterchnh"/>
      </w:pPr>
      <w:bookmarkStart w:id="72" w:name="_Toc458607239"/>
      <w:bookmarkStart w:id="73" w:name="_Toc503529903"/>
      <w:r>
        <w:t>Security</w:t>
      </w:r>
      <w:bookmarkEnd w:id="72"/>
      <w:bookmarkEnd w:id="73"/>
    </w:p>
    <w:p w14:paraId="26F528DF" w14:textId="0D7D5081" w:rsidR="00350D73" w:rsidRPr="00834B20" w:rsidRDefault="00350D73" w:rsidP="00D71E46">
      <w:pPr>
        <w:pStyle w:val="ListParagraph"/>
        <w:numPr>
          <w:ilvl w:val="0"/>
          <w:numId w:val="24"/>
        </w:numPr>
        <w:rPr>
          <w:b/>
        </w:rPr>
      </w:pPr>
      <w:r w:rsidRPr="00834B20">
        <w:t xml:space="preserve">After clicking on back on browser it should </w:t>
      </w:r>
      <w:r w:rsidRPr="00834B20">
        <w:rPr>
          <w:shd w:val="clear" w:color="auto" w:fill="FFFFFF"/>
        </w:rPr>
        <w:t xml:space="preserve">take you back to the </w:t>
      </w:r>
      <w:r w:rsidR="003A163D">
        <w:rPr>
          <w:shd w:val="clear" w:color="auto" w:fill="FFFFFF"/>
        </w:rPr>
        <w:t>home</w:t>
      </w:r>
      <w:r w:rsidRPr="00834B20">
        <w:rPr>
          <w:shd w:val="clear" w:color="auto" w:fill="FFFFFF"/>
        </w:rPr>
        <w:t xml:space="preserve"> page in the list</w:t>
      </w:r>
    </w:p>
    <w:p w14:paraId="262DC057" w14:textId="6D01A3CF" w:rsidR="00350D73" w:rsidRPr="00834B20" w:rsidRDefault="00350D73" w:rsidP="00D71E46">
      <w:pPr>
        <w:pStyle w:val="ListParagraph"/>
        <w:numPr>
          <w:ilvl w:val="0"/>
          <w:numId w:val="24"/>
        </w:numPr>
        <w:rPr>
          <w:b/>
        </w:rPr>
      </w:pPr>
      <w:r w:rsidRPr="00834B20">
        <w:t xml:space="preserve">After clicking on </w:t>
      </w:r>
      <w:proofErr w:type="spellStart"/>
      <w:r w:rsidRPr="00834B20">
        <w:t>Forword</w:t>
      </w:r>
      <w:proofErr w:type="spellEnd"/>
      <w:r w:rsidRPr="00834B20">
        <w:t xml:space="preserve"> on browser it should </w:t>
      </w:r>
      <w:r w:rsidRPr="00834B20">
        <w:rPr>
          <w:color w:val="242729"/>
          <w:shd w:val="clear" w:color="auto" w:fill="FFFFFF"/>
        </w:rPr>
        <w:t xml:space="preserve">take you </w:t>
      </w:r>
      <w:proofErr w:type="spellStart"/>
      <w:proofErr w:type="gramStart"/>
      <w:r w:rsidRPr="00834B20">
        <w:rPr>
          <w:color w:val="242729"/>
          <w:shd w:val="clear" w:color="auto" w:fill="FFFFFF"/>
        </w:rPr>
        <w:t>forword</w:t>
      </w:r>
      <w:proofErr w:type="spellEnd"/>
      <w:r w:rsidRPr="00834B20">
        <w:rPr>
          <w:color w:val="242729"/>
          <w:shd w:val="clear" w:color="auto" w:fill="FFFFFF"/>
        </w:rPr>
        <w:t xml:space="preserve">  to</w:t>
      </w:r>
      <w:proofErr w:type="gramEnd"/>
      <w:r w:rsidRPr="00834B20">
        <w:rPr>
          <w:color w:val="242729"/>
          <w:shd w:val="clear" w:color="auto" w:fill="FFFFFF"/>
        </w:rPr>
        <w:t xml:space="preserve"> the next page in the list.</w:t>
      </w:r>
    </w:p>
    <w:p w14:paraId="44388E77" w14:textId="77777777" w:rsidR="00350D73" w:rsidRPr="00834B20" w:rsidRDefault="00350D73" w:rsidP="00D71E46">
      <w:pPr>
        <w:pStyle w:val="ListParagraph"/>
        <w:numPr>
          <w:ilvl w:val="0"/>
          <w:numId w:val="24"/>
        </w:numPr>
        <w:rPr>
          <w:b/>
        </w:rPr>
      </w:pPr>
      <w:r w:rsidRPr="00834B20">
        <w:rPr>
          <w:shd w:val="clear" w:color="auto" w:fill="FFFFFF"/>
        </w:rPr>
        <w:t xml:space="preserve">User Session should get </w:t>
      </w:r>
      <w:proofErr w:type="gramStart"/>
      <w:r w:rsidRPr="00834B20">
        <w:rPr>
          <w:shd w:val="clear" w:color="auto" w:fill="FFFFFF"/>
        </w:rPr>
        <w:t>expire</w:t>
      </w:r>
      <w:proofErr w:type="gramEnd"/>
      <w:r w:rsidRPr="00834B20">
        <w:rPr>
          <w:shd w:val="clear" w:color="auto" w:fill="FFFFFF"/>
        </w:rPr>
        <w:t xml:space="preserve"> if user is inactive for 10 mins.</w:t>
      </w:r>
    </w:p>
    <w:p w14:paraId="1DDA0646" w14:textId="77777777" w:rsidR="009F5790" w:rsidRDefault="009F5790" w:rsidP="00D71E46">
      <w:pPr>
        <w:pStyle w:val="infoblue"/>
      </w:pPr>
    </w:p>
    <w:p w14:paraId="7A398B9D" w14:textId="77777777" w:rsidR="003A163D" w:rsidRPr="0007499D" w:rsidRDefault="003A163D" w:rsidP="00D71E46">
      <w:pPr>
        <w:pStyle w:val="infoblue"/>
      </w:pPr>
    </w:p>
    <w:p w14:paraId="502F6280" w14:textId="77777777" w:rsidR="009F5790" w:rsidRPr="009F5790" w:rsidRDefault="009F5790" w:rsidP="00D71E46">
      <w:pPr>
        <w:pStyle w:val="StyleHeading1H1Mainheading1Heading1Heading10Head1h1Sec"/>
      </w:pPr>
      <w:bookmarkStart w:id="74" w:name="_Toc144299929"/>
      <w:bookmarkStart w:id="75" w:name="_Toc145125015"/>
      <w:bookmarkStart w:id="76" w:name="_Toc165439513"/>
      <w:bookmarkStart w:id="77" w:name="_Toc186019622"/>
      <w:bookmarkStart w:id="78" w:name="_Toc503529904"/>
      <w:r w:rsidRPr="009F5790">
        <w:t>Extension Points</w:t>
      </w:r>
      <w:bookmarkEnd w:id="74"/>
      <w:bookmarkEnd w:id="75"/>
      <w:bookmarkEnd w:id="76"/>
      <w:bookmarkEnd w:id="77"/>
      <w:bookmarkEnd w:id="78"/>
    </w:p>
    <w:p w14:paraId="44E2B5BF" w14:textId="77777777" w:rsidR="009F5790" w:rsidRPr="009F5790" w:rsidRDefault="009F5790" w:rsidP="00D71E46">
      <w:pPr>
        <w:pStyle w:val="infoblue"/>
      </w:pPr>
      <w:r w:rsidRPr="009F5790">
        <w:t>&lt;&lt;Mention the Extension points of the use case</w:t>
      </w:r>
      <w:proofErr w:type="gramStart"/>
      <w:r w:rsidRPr="009F5790">
        <w:t>.&gt;</w:t>
      </w:r>
      <w:proofErr w:type="gramEnd"/>
      <w:r w:rsidRPr="009F5790">
        <w:t>&gt;</w:t>
      </w:r>
    </w:p>
    <w:p w14:paraId="20C65FDE" w14:textId="77777777" w:rsidR="009F5790" w:rsidRPr="009F5790" w:rsidRDefault="009F5790" w:rsidP="00D71E46">
      <w:pPr>
        <w:pStyle w:val="StyleHeading2Sub-headingH2ChapterNumberAppendixLetterchnh"/>
      </w:pPr>
      <w:bookmarkStart w:id="79" w:name="_Toc122945797"/>
      <w:bookmarkStart w:id="80" w:name="_Toc123634717"/>
      <w:bookmarkStart w:id="81" w:name="_Toc165439514"/>
      <w:bookmarkStart w:id="82" w:name="_Toc186019623"/>
      <w:bookmarkStart w:id="83" w:name="_Toc503529905"/>
      <w:r w:rsidRPr="009F5790">
        <w:t>&lt;Name of extension point&gt;</w:t>
      </w:r>
      <w:bookmarkEnd w:id="79"/>
      <w:bookmarkEnd w:id="80"/>
      <w:bookmarkEnd w:id="81"/>
      <w:bookmarkEnd w:id="82"/>
      <w:bookmarkEnd w:id="83"/>
    </w:p>
    <w:p w14:paraId="755883D0" w14:textId="77777777" w:rsidR="009F5790" w:rsidRPr="009F5790" w:rsidRDefault="009F5790" w:rsidP="00D71E4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5FC5BD4B" w14:textId="77777777" w:rsidR="009F5790" w:rsidRPr="009F5790" w:rsidRDefault="009F5790" w:rsidP="00D71E4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9F5790">
        <w:rPr>
          <w:rStyle w:val="ftextindentedl1"/>
          <w:rFonts w:ascii="Arial" w:hAnsi="Arial" w:cs="Arial"/>
          <w:i w:val="0"/>
          <w:color w:val="auto"/>
        </w:rPr>
        <w:t xml:space="preserve">&lt;&lt;Use </w:t>
      </w:r>
      <w:r w:rsidRPr="009F5790">
        <w:rPr>
          <w:rStyle w:val="ftipornoteinnumlist"/>
          <w:rFonts w:ascii="Arial" w:hAnsi="Arial" w:cs="Arial"/>
          <w:color w:val="auto"/>
        </w:rPr>
        <w:t>extension points</w:t>
      </w:r>
      <w:r w:rsidRPr="009F5790">
        <w:rPr>
          <w:rStyle w:val="ftextindentedl1"/>
          <w:rFonts w:ascii="Arial" w:hAnsi="Arial" w:cs="Arial"/>
          <w:i w:val="0"/>
          <w:color w:val="auto"/>
        </w:rPr>
        <w:t xml:space="preserve"> to specify the point of an extended use case where an extending use case's behaviour should be inserted&gt;&gt;</w:t>
      </w:r>
    </w:p>
    <w:p w14:paraId="3FFBD451" w14:textId="77777777" w:rsidR="009F5790" w:rsidRPr="00272639" w:rsidRDefault="009F5790" w:rsidP="00D71E46">
      <w:pPr>
        <w:pStyle w:val="infoblue"/>
      </w:pPr>
    </w:p>
    <w:p w14:paraId="3B0CFABF" w14:textId="77777777" w:rsidR="009F5790" w:rsidRPr="009F5790" w:rsidRDefault="009F5790" w:rsidP="00D71E46">
      <w:pPr>
        <w:pStyle w:val="StyleHeading1H1Mainheading1Heading1Heading10Head1h1Sec"/>
      </w:pPr>
      <w:bookmarkStart w:id="84" w:name="_Toc144299930"/>
      <w:bookmarkStart w:id="85" w:name="_Toc145125016"/>
      <w:bookmarkStart w:id="86" w:name="_Toc165439515"/>
      <w:bookmarkStart w:id="87" w:name="_Toc186019624"/>
      <w:bookmarkStart w:id="88" w:name="_Toc503529906"/>
      <w:r w:rsidRPr="009F5790">
        <w:t>Business Rules</w:t>
      </w:r>
      <w:bookmarkEnd w:id="84"/>
      <w:bookmarkEnd w:id="85"/>
      <w:bookmarkEnd w:id="86"/>
      <w:bookmarkEnd w:id="87"/>
      <w:bookmarkEnd w:id="88"/>
    </w:p>
    <w:p w14:paraId="7B4B821C" w14:textId="77777777" w:rsidR="009F5790" w:rsidRPr="009F5790" w:rsidRDefault="009F5790" w:rsidP="00D71E46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1B0FD3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D71E46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D71E46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D71E46">
            <w:r w:rsidRPr="009F5790">
              <w:t>System action (if BR fails)</w:t>
            </w:r>
          </w:p>
        </w:tc>
      </w:tr>
      <w:tr w:rsidR="009F5790" w:rsidRPr="009F5790" w14:paraId="5E4F9659" w14:textId="77777777" w:rsidTr="001B0FD3">
        <w:tc>
          <w:tcPr>
            <w:tcW w:w="2268" w:type="dxa"/>
          </w:tcPr>
          <w:p w14:paraId="34BE25B9" w14:textId="0AA6FEAC" w:rsidR="009F5790" w:rsidRPr="00272639" w:rsidRDefault="008176CF" w:rsidP="00D71E46">
            <w:pPr>
              <w:pStyle w:val="infoblue"/>
            </w:pPr>
            <w:r w:rsidRPr="008176CF">
              <w:lastRenderedPageBreak/>
              <w:t>BR01</w:t>
            </w:r>
          </w:p>
        </w:tc>
        <w:tc>
          <w:tcPr>
            <w:tcW w:w="3636" w:type="dxa"/>
          </w:tcPr>
          <w:p w14:paraId="7DB9F38F" w14:textId="2C8D8DF8" w:rsidR="009F5790" w:rsidRPr="00272639" w:rsidRDefault="003A163D" w:rsidP="00D71E46">
            <w:pPr>
              <w:pStyle w:val="infoblue"/>
            </w:pPr>
            <w:r>
              <w:rPr>
                <w:rFonts w:eastAsiaTheme="minorHAnsi"/>
              </w:rPr>
              <w:t>All fields are mandatory</w:t>
            </w:r>
            <w:r w:rsidR="007E68B6">
              <w:rPr>
                <w:rFonts w:eastAsiaTheme="minorHAnsi"/>
              </w:rPr>
              <w:t>.</w:t>
            </w:r>
          </w:p>
        </w:tc>
        <w:tc>
          <w:tcPr>
            <w:tcW w:w="2952" w:type="dxa"/>
          </w:tcPr>
          <w:p w14:paraId="61C1AE7B" w14:textId="13DD1E9C" w:rsidR="009F5790" w:rsidRPr="00272639" w:rsidRDefault="005E5ECC" w:rsidP="00D71E46">
            <w:pPr>
              <w:pStyle w:val="infoblue"/>
            </w:pPr>
            <w:r>
              <w:t>The system should display an error message to the user</w:t>
            </w:r>
            <w:r w:rsidR="00B1630B">
              <w:t xml:space="preserve"> regarding </w:t>
            </w:r>
            <w:r w:rsidR="007E68B6">
              <w:t>empty mandatory field</w:t>
            </w:r>
            <w:r w:rsidR="00B1630B">
              <w:t>.</w:t>
            </w:r>
          </w:p>
        </w:tc>
      </w:tr>
      <w:tr w:rsidR="00B1630B" w:rsidRPr="009F5790" w14:paraId="41AD1204" w14:textId="77777777" w:rsidTr="001B0FD3">
        <w:tc>
          <w:tcPr>
            <w:tcW w:w="2268" w:type="dxa"/>
          </w:tcPr>
          <w:p w14:paraId="715E8DD9" w14:textId="774C559A" w:rsidR="00B1630B" w:rsidRPr="008176CF" w:rsidRDefault="00B1630B" w:rsidP="00D71E46">
            <w:pPr>
              <w:pStyle w:val="infoblue"/>
            </w:pPr>
            <w:r>
              <w:t>BR02</w:t>
            </w:r>
          </w:p>
        </w:tc>
        <w:tc>
          <w:tcPr>
            <w:tcW w:w="3636" w:type="dxa"/>
          </w:tcPr>
          <w:p w14:paraId="5374B7D0" w14:textId="6F6F8EBA" w:rsidR="00B1630B" w:rsidRDefault="003A163D" w:rsidP="00D71E46">
            <w:pPr>
              <w:pStyle w:val="infoblue"/>
            </w:pPr>
            <w:r>
              <w:rPr>
                <w:rFonts w:eastAsiaTheme="minorHAnsi"/>
              </w:rPr>
              <w:t>The exam name should be unique</w:t>
            </w:r>
            <w:r w:rsidR="00B1630B">
              <w:t>.</w:t>
            </w:r>
          </w:p>
        </w:tc>
        <w:tc>
          <w:tcPr>
            <w:tcW w:w="2952" w:type="dxa"/>
          </w:tcPr>
          <w:p w14:paraId="3FBC9BAD" w14:textId="3F9489FF" w:rsidR="00B1630B" w:rsidRDefault="00B1630B" w:rsidP="00D71E46">
            <w:pPr>
              <w:pStyle w:val="infoblue"/>
            </w:pPr>
            <w:r>
              <w:t xml:space="preserve">The system should display an error message to the user regarding </w:t>
            </w:r>
            <w:r w:rsidR="007E68B6">
              <w:t>duplicate of exam name</w:t>
            </w:r>
            <w:r>
              <w:t>.</w:t>
            </w:r>
          </w:p>
        </w:tc>
      </w:tr>
      <w:tr w:rsidR="00B1630B" w:rsidRPr="009F5790" w14:paraId="7CFBE1B0" w14:textId="77777777" w:rsidTr="001B0FD3">
        <w:tc>
          <w:tcPr>
            <w:tcW w:w="2268" w:type="dxa"/>
          </w:tcPr>
          <w:p w14:paraId="6646F303" w14:textId="0E3881C6" w:rsidR="00B1630B" w:rsidRDefault="00B1630B" w:rsidP="00D71E46">
            <w:pPr>
              <w:pStyle w:val="infoblue"/>
            </w:pPr>
            <w:r>
              <w:t>BR03</w:t>
            </w:r>
          </w:p>
        </w:tc>
        <w:tc>
          <w:tcPr>
            <w:tcW w:w="3636" w:type="dxa"/>
          </w:tcPr>
          <w:p w14:paraId="4AE5A935" w14:textId="556E6C3E" w:rsidR="00B1630B" w:rsidRPr="007E68B6" w:rsidRDefault="003A163D" w:rsidP="00D71E46">
            <w:r w:rsidRPr="007E68B6">
              <w:rPr>
                <w:rFonts w:eastAsiaTheme="minorHAnsi"/>
                <w:lang w:eastAsia="en-US"/>
              </w:rPr>
              <w:t>The exam code will be auto-generated once the exam</w:t>
            </w:r>
            <w:r w:rsidR="007E68B6">
              <w:rPr>
                <w:rFonts w:eastAsiaTheme="minorHAnsi"/>
                <w:lang w:eastAsia="en-US"/>
              </w:rPr>
              <w:t xml:space="preserve"> </w:t>
            </w:r>
            <w:r w:rsidRPr="007E68B6">
              <w:rPr>
                <w:rFonts w:eastAsiaTheme="minorHAnsi"/>
              </w:rPr>
              <w:t>name is entered</w:t>
            </w:r>
            <w:r w:rsidR="00FA19D1" w:rsidRPr="007E68B6">
              <w:t>.</w:t>
            </w:r>
          </w:p>
        </w:tc>
        <w:tc>
          <w:tcPr>
            <w:tcW w:w="2952" w:type="dxa"/>
          </w:tcPr>
          <w:p w14:paraId="67993E67" w14:textId="3CE5DC86" w:rsidR="00B1630B" w:rsidRDefault="00FA19D1" w:rsidP="00D71E46">
            <w:pPr>
              <w:pStyle w:val="infoblue"/>
            </w:pPr>
            <w:r>
              <w:t>The system should display an error message to the user if</w:t>
            </w:r>
            <w:r w:rsidR="007E68B6">
              <w:t xml:space="preserve"> Exam </w:t>
            </w:r>
            <w:r w:rsidR="00F61D7C">
              <w:t xml:space="preserve">Date is not </w:t>
            </w:r>
            <w:r w:rsidR="007E68B6">
              <w:t>auto-generated</w:t>
            </w:r>
            <w:r w:rsidR="00F61D7C">
              <w:t>.</w:t>
            </w:r>
          </w:p>
        </w:tc>
      </w:tr>
      <w:tr w:rsidR="003A163D" w:rsidRPr="009F5790" w14:paraId="4E54DE81" w14:textId="77777777" w:rsidTr="001B0FD3">
        <w:tc>
          <w:tcPr>
            <w:tcW w:w="2268" w:type="dxa"/>
          </w:tcPr>
          <w:p w14:paraId="7F4C3FA6" w14:textId="11A96BA6" w:rsidR="003A163D" w:rsidRDefault="007E68B6" w:rsidP="00D71E46">
            <w:pPr>
              <w:pStyle w:val="infoblue"/>
            </w:pPr>
            <w:r>
              <w:t>BR04</w:t>
            </w:r>
          </w:p>
        </w:tc>
        <w:tc>
          <w:tcPr>
            <w:tcW w:w="3636" w:type="dxa"/>
          </w:tcPr>
          <w:p w14:paraId="2B32C468" w14:textId="3F975B12" w:rsidR="003A163D" w:rsidRPr="007E68B6" w:rsidRDefault="003A163D" w:rsidP="00D71E46">
            <w:pPr>
              <w:rPr>
                <w:rFonts w:eastAsiaTheme="minorHAnsi"/>
                <w:lang w:eastAsia="en-US"/>
              </w:rPr>
            </w:pPr>
            <w:r w:rsidRPr="007E68B6">
              <w:rPr>
                <w:rFonts w:eastAsiaTheme="minorHAnsi"/>
                <w:lang w:eastAsia="en-US"/>
              </w:rPr>
              <w:t xml:space="preserve">The commencement of online </w:t>
            </w:r>
            <w:r w:rsidR="007E68B6">
              <w:rPr>
                <w:rFonts w:eastAsiaTheme="minorHAnsi"/>
                <w:lang w:eastAsia="en-US"/>
              </w:rPr>
              <w:t>r</w:t>
            </w:r>
            <w:r w:rsidRPr="007E68B6">
              <w:rPr>
                <w:rFonts w:eastAsiaTheme="minorHAnsi"/>
                <w:lang w:eastAsia="en-US"/>
              </w:rPr>
              <w:t>egistration date should</w:t>
            </w:r>
            <w:r w:rsidR="007E68B6">
              <w:rPr>
                <w:rFonts w:eastAsiaTheme="minorHAnsi"/>
                <w:lang w:eastAsia="en-US"/>
              </w:rPr>
              <w:t xml:space="preserve"> </w:t>
            </w:r>
            <w:r w:rsidRPr="007E68B6">
              <w:rPr>
                <w:rFonts w:eastAsiaTheme="minorHAnsi"/>
                <w:lang w:eastAsia="en-US"/>
              </w:rPr>
              <w:t>be a future date</w:t>
            </w:r>
            <w:r w:rsidR="007E68B6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952" w:type="dxa"/>
          </w:tcPr>
          <w:p w14:paraId="55A5A26C" w14:textId="4ACC0862" w:rsidR="003A163D" w:rsidRDefault="007E68B6" w:rsidP="00D71E46">
            <w:pPr>
              <w:pStyle w:val="infoblue"/>
            </w:pPr>
            <w:r>
              <w:t>The system should display an error message to the user regarding commencing date should not be past date.</w:t>
            </w:r>
          </w:p>
        </w:tc>
      </w:tr>
      <w:tr w:rsidR="003A163D" w:rsidRPr="009F5790" w14:paraId="1B925409" w14:textId="77777777" w:rsidTr="001B0FD3">
        <w:tc>
          <w:tcPr>
            <w:tcW w:w="2268" w:type="dxa"/>
          </w:tcPr>
          <w:p w14:paraId="1AFCBE0E" w14:textId="7F943DD2" w:rsidR="003A163D" w:rsidRDefault="007E68B6" w:rsidP="00D71E46">
            <w:pPr>
              <w:pStyle w:val="infoblue"/>
            </w:pPr>
            <w:r>
              <w:t>BR05</w:t>
            </w:r>
          </w:p>
        </w:tc>
        <w:tc>
          <w:tcPr>
            <w:tcW w:w="3636" w:type="dxa"/>
          </w:tcPr>
          <w:p w14:paraId="6D13E19F" w14:textId="2280BB1F" w:rsidR="003A163D" w:rsidRPr="007E68B6" w:rsidRDefault="003A163D" w:rsidP="00D71E46">
            <w:pPr>
              <w:rPr>
                <w:rFonts w:eastAsiaTheme="minorHAnsi"/>
                <w:lang w:eastAsia="en-US"/>
              </w:rPr>
            </w:pPr>
            <w:r w:rsidRPr="007E68B6">
              <w:rPr>
                <w:rFonts w:eastAsiaTheme="minorHAnsi"/>
                <w:lang w:eastAsia="en-US"/>
              </w:rPr>
              <w:t xml:space="preserve">The closure date of an online </w:t>
            </w:r>
            <w:r w:rsidR="007E68B6">
              <w:rPr>
                <w:rFonts w:eastAsiaTheme="minorHAnsi"/>
                <w:lang w:eastAsia="en-US"/>
              </w:rPr>
              <w:t>a</w:t>
            </w:r>
            <w:r w:rsidRPr="007E68B6">
              <w:rPr>
                <w:rFonts w:eastAsiaTheme="minorHAnsi"/>
                <w:lang w:eastAsia="en-US"/>
              </w:rPr>
              <w:t>pplication should be 30</w:t>
            </w:r>
            <w:r w:rsidR="007E68B6">
              <w:rPr>
                <w:rFonts w:eastAsiaTheme="minorHAnsi"/>
                <w:lang w:eastAsia="en-US"/>
              </w:rPr>
              <w:t xml:space="preserve"> </w:t>
            </w:r>
            <w:r w:rsidRPr="007E68B6">
              <w:rPr>
                <w:rFonts w:eastAsiaTheme="minorHAnsi"/>
                <w:lang w:eastAsia="en-US"/>
              </w:rPr>
              <w:t>days from the commencement date</w:t>
            </w:r>
            <w:r w:rsidR="007E68B6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952" w:type="dxa"/>
          </w:tcPr>
          <w:p w14:paraId="2EC375FE" w14:textId="1D6DEB89" w:rsidR="003A163D" w:rsidRDefault="007E68B6" w:rsidP="00D71E46">
            <w:pPr>
              <w:pStyle w:val="infoblue"/>
            </w:pPr>
            <w:r>
              <w:t xml:space="preserve">The system should display an error message to the user regarding application closure date should not be 30 days less than </w:t>
            </w:r>
            <w:r w:rsidRPr="007E68B6">
              <w:rPr>
                <w:rFonts w:eastAsiaTheme="minorHAnsi"/>
                <w:color w:val="4B43EB"/>
              </w:rPr>
              <w:t>commencement date</w:t>
            </w:r>
            <w:r>
              <w:t>.</w:t>
            </w:r>
          </w:p>
        </w:tc>
      </w:tr>
      <w:tr w:rsidR="003A163D" w:rsidRPr="009F5790" w14:paraId="074A4A71" w14:textId="77777777" w:rsidTr="001B0FD3">
        <w:tc>
          <w:tcPr>
            <w:tcW w:w="2268" w:type="dxa"/>
          </w:tcPr>
          <w:p w14:paraId="5A8B04B3" w14:textId="75907B4D" w:rsidR="003A163D" w:rsidRDefault="007E68B6" w:rsidP="00D71E46">
            <w:pPr>
              <w:pStyle w:val="infoblue"/>
            </w:pPr>
            <w:r>
              <w:t>BR06</w:t>
            </w:r>
          </w:p>
        </w:tc>
        <w:tc>
          <w:tcPr>
            <w:tcW w:w="3636" w:type="dxa"/>
          </w:tcPr>
          <w:p w14:paraId="22403074" w14:textId="75BE599C" w:rsidR="003A163D" w:rsidRPr="007E68B6" w:rsidRDefault="003A163D" w:rsidP="00D71E46">
            <w:pPr>
              <w:rPr>
                <w:rFonts w:eastAsiaTheme="minorHAnsi"/>
                <w:lang w:eastAsia="en-US"/>
              </w:rPr>
            </w:pPr>
            <w:r w:rsidRPr="007E68B6">
              <w:rPr>
                <w:rFonts w:eastAsiaTheme="minorHAnsi"/>
                <w:lang w:eastAsia="en-US"/>
              </w:rPr>
              <w:t>The date of the exam should be at least 60 days ahead</w:t>
            </w:r>
            <w:r w:rsidR="007E68B6">
              <w:rPr>
                <w:rFonts w:eastAsiaTheme="minorHAnsi"/>
                <w:lang w:eastAsia="en-US"/>
              </w:rPr>
              <w:t xml:space="preserve"> </w:t>
            </w:r>
            <w:r w:rsidRPr="007E68B6">
              <w:rPr>
                <w:rFonts w:eastAsiaTheme="minorHAnsi"/>
                <w:lang w:eastAsia="en-US"/>
              </w:rPr>
              <w:t>of the commencement date</w:t>
            </w:r>
            <w:r w:rsidR="007E68B6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952" w:type="dxa"/>
          </w:tcPr>
          <w:p w14:paraId="138F9B6C" w14:textId="20F0B7E8" w:rsidR="003A163D" w:rsidRDefault="007E68B6" w:rsidP="00D71E46">
            <w:pPr>
              <w:pStyle w:val="infoblue"/>
            </w:pPr>
            <w:r>
              <w:t xml:space="preserve">The system should display an error message to the user regarding date of examination should not be 60 days less than </w:t>
            </w:r>
            <w:r w:rsidRPr="007E68B6">
              <w:rPr>
                <w:rFonts w:eastAsiaTheme="minorHAnsi"/>
                <w:color w:val="4B43EB"/>
              </w:rPr>
              <w:t>commencement date</w:t>
            </w:r>
            <w:r>
              <w:t>.</w:t>
            </w:r>
          </w:p>
        </w:tc>
      </w:tr>
      <w:tr w:rsidR="003A163D" w:rsidRPr="009F5790" w14:paraId="63226788" w14:textId="77777777" w:rsidTr="001B0FD3">
        <w:tc>
          <w:tcPr>
            <w:tcW w:w="2268" w:type="dxa"/>
          </w:tcPr>
          <w:p w14:paraId="62E5F294" w14:textId="088BC38F" w:rsidR="003A163D" w:rsidRDefault="007E68B6" w:rsidP="00D71E46">
            <w:pPr>
              <w:pStyle w:val="infoblue"/>
            </w:pPr>
            <w:r>
              <w:t>BR07</w:t>
            </w:r>
          </w:p>
        </w:tc>
        <w:tc>
          <w:tcPr>
            <w:tcW w:w="3636" w:type="dxa"/>
          </w:tcPr>
          <w:p w14:paraId="2A9802C4" w14:textId="1C86AD98" w:rsidR="003A163D" w:rsidRPr="007E68B6" w:rsidRDefault="003A163D" w:rsidP="00D71E46">
            <w:pPr>
              <w:rPr>
                <w:rFonts w:eastAsiaTheme="minorHAnsi"/>
                <w:lang w:eastAsia="en-US"/>
              </w:rPr>
            </w:pPr>
            <w:r w:rsidRPr="007E68B6">
              <w:rPr>
                <w:rFonts w:eastAsiaTheme="minorHAnsi"/>
                <w:lang w:eastAsia="en-US"/>
              </w:rPr>
              <w:t>The exam description and fees needs to be mentioned</w:t>
            </w:r>
            <w:r w:rsidR="007E68B6">
              <w:rPr>
                <w:rFonts w:eastAsiaTheme="minorHAnsi"/>
                <w:lang w:eastAsia="en-US"/>
              </w:rPr>
              <w:t xml:space="preserve"> </w:t>
            </w:r>
            <w:r w:rsidRPr="007E68B6">
              <w:rPr>
                <w:rFonts w:eastAsiaTheme="minorHAnsi"/>
                <w:lang w:eastAsia="en-US"/>
              </w:rPr>
              <w:t>along with the exam details</w:t>
            </w:r>
            <w:r w:rsidR="007E68B6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952" w:type="dxa"/>
          </w:tcPr>
          <w:p w14:paraId="24AEDB5E" w14:textId="5892E83A" w:rsidR="003A163D" w:rsidRDefault="007E68B6" w:rsidP="00D71E46">
            <w:pPr>
              <w:pStyle w:val="infoblue"/>
            </w:pPr>
            <w:r>
              <w:t>The system should display an error message to the user regarding unavailability of fee details.</w:t>
            </w:r>
          </w:p>
        </w:tc>
      </w:tr>
    </w:tbl>
    <w:p w14:paraId="2E47C33A" w14:textId="77777777" w:rsidR="009F5790" w:rsidRPr="009F5790" w:rsidRDefault="009F5790" w:rsidP="00D71E46">
      <w:pPr>
        <w:pStyle w:val="CommentText"/>
      </w:pPr>
    </w:p>
    <w:p w14:paraId="5FCAD465" w14:textId="77777777" w:rsidR="009F5790" w:rsidRPr="009F5790" w:rsidRDefault="009F5790" w:rsidP="00D71E46">
      <w:pPr>
        <w:pStyle w:val="StyleHeading1H1Mainheading1Heading1Heading10Head1h1Sec"/>
      </w:pPr>
      <w:bookmarkStart w:id="89" w:name="_Toc144299931"/>
      <w:bookmarkStart w:id="90" w:name="_Toc145125017"/>
      <w:bookmarkStart w:id="91" w:name="_Toc165439516"/>
      <w:bookmarkStart w:id="92" w:name="_Toc186019625"/>
      <w:bookmarkStart w:id="93" w:name="_Toc503529907"/>
      <w:r w:rsidRPr="009F5790">
        <w:t>Diagrams</w:t>
      </w:r>
      <w:bookmarkEnd w:id="89"/>
      <w:bookmarkEnd w:id="90"/>
      <w:bookmarkEnd w:id="91"/>
      <w:bookmarkEnd w:id="92"/>
      <w:bookmarkEnd w:id="93"/>
    </w:p>
    <w:p w14:paraId="0342FFB6" w14:textId="77777777" w:rsidR="009F5790" w:rsidRPr="009F5790" w:rsidRDefault="009F5790" w:rsidP="00D71E46">
      <w:pPr>
        <w:pStyle w:val="StyleHeading2Sub-headingH2ChapterNumberAppendixLetterchnh"/>
      </w:pPr>
      <w:bookmarkStart w:id="94" w:name="_Toc144299932"/>
      <w:bookmarkStart w:id="95" w:name="_Toc145125018"/>
      <w:bookmarkStart w:id="96" w:name="_Toc165439517"/>
      <w:bookmarkStart w:id="97" w:name="_Toc186019626"/>
      <w:bookmarkStart w:id="98" w:name="_Toc503529908"/>
      <w:r w:rsidRPr="009F5790">
        <w:t>Use Case Diagram</w:t>
      </w:r>
      <w:bookmarkEnd w:id="94"/>
      <w:bookmarkEnd w:id="95"/>
      <w:bookmarkEnd w:id="96"/>
      <w:bookmarkEnd w:id="97"/>
      <w:bookmarkEnd w:id="98"/>
    </w:p>
    <w:p w14:paraId="1025B5A9" w14:textId="22ABEA2A" w:rsidR="009F5790" w:rsidRPr="009F5790" w:rsidRDefault="009F5790" w:rsidP="00D71E46"/>
    <w:p w14:paraId="11B6BE5C" w14:textId="77777777" w:rsidR="009F5790" w:rsidRPr="009F5790" w:rsidRDefault="009F5790" w:rsidP="00D71E46">
      <w:pPr>
        <w:pStyle w:val="StyleHeading2Sub-headingH2ChapterNumberAppendixLetterchnh"/>
      </w:pPr>
      <w:bookmarkStart w:id="99" w:name="_Toc144299933"/>
      <w:bookmarkStart w:id="100" w:name="_Toc145125019"/>
      <w:r w:rsidRPr="009F5790">
        <w:br w:type="page"/>
      </w:r>
      <w:bookmarkStart w:id="101" w:name="_Toc165439518"/>
      <w:bookmarkStart w:id="102" w:name="_Toc186019627"/>
      <w:bookmarkStart w:id="103" w:name="_Toc503529909"/>
      <w:r w:rsidRPr="009F5790">
        <w:lastRenderedPageBreak/>
        <w:t>Activity Diagram</w:t>
      </w:r>
      <w:bookmarkEnd w:id="99"/>
      <w:bookmarkEnd w:id="100"/>
      <w:bookmarkEnd w:id="101"/>
      <w:bookmarkEnd w:id="102"/>
      <w:bookmarkEnd w:id="103"/>
    </w:p>
    <w:p w14:paraId="2AB18F1D" w14:textId="77777777" w:rsidR="009F5790" w:rsidRPr="009F5790" w:rsidRDefault="009F5790" w:rsidP="00D71E46">
      <w:pPr>
        <w:pStyle w:val="infoblue"/>
      </w:pPr>
    </w:p>
    <w:p w14:paraId="78CC0E25" w14:textId="77777777" w:rsidR="009F5790" w:rsidRPr="009F5790" w:rsidRDefault="009F5790" w:rsidP="00D71E46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3743A5AF" w14:textId="77777777" w:rsidR="009F5790" w:rsidRPr="009F5790" w:rsidRDefault="009F5790" w:rsidP="00D71E46"/>
    <w:p w14:paraId="35E2DE9C" w14:textId="281A1BA7" w:rsidR="009F5790" w:rsidRDefault="009F5790" w:rsidP="00D71E46">
      <w:pPr>
        <w:pStyle w:val="StyleHeading1H1Mainheading1Heading1Heading10Head1h1Sec"/>
      </w:pPr>
      <w:bookmarkStart w:id="104" w:name="_Toc144299934"/>
      <w:bookmarkStart w:id="105" w:name="_Toc145125020"/>
      <w:bookmarkStart w:id="106" w:name="_Toc165439519"/>
      <w:bookmarkStart w:id="107" w:name="_Toc186019628"/>
      <w:bookmarkStart w:id="108" w:name="_Toc503529910"/>
      <w:r w:rsidRPr="009F5790">
        <w:t>Scenarios</w:t>
      </w:r>
      <w:bookmarkEnd w:id="104"/>
      <w:bookmarkEnd w:id="105"/>
      <w:bookmarkEnd w:id="106"/>
      <w:bookmarkEnd w:id="107"/>
      <w:bookmarkEnd w:id="108"/>
    </w:p>
    <w:p w14:paraId="472550AD" w14:textId="0C36937A" w:rsidR="009F5790" w:rsidRDefault="009F5790" w:rsidP="00D71E46">
      <w:pPr>
        <w:pStyle w:val="StyleHeading2Sub-headingH2ChapterNumberAppendixLetterchnh"/>
      </w:pPr>
      <w:bookmarkStart w:id="109" w:name="_Toc144299935"/>
      <w:bookmarkStart w:id="110" w:name="_Toc145125021"/>
      <w:bookmarkStart w:id="111" w:name="_Toc165439520"/>
      <w:bookmarkStart w:id="112" w:name="_Toc186019629"/>
      <w:bookmarkStart w:id="113" w:name="_Toc503529911"/>
      <w:r w:rsidRPr="009F5790">
        <w:t>Success Scenarios</w:t>
      </w:r>
      <w:bookmarkEnd w:id="109"/>
      <w:bookmarkEnd w:id="110"/>
      <w:bookmarkEnd w:id="111"/>
      <w:bookmarkEnd w:id="112"/>
      <w:bookmarkEnd w:id="113"/>
    </w:p>
    <w:p w14:paraId="0682AEAF" w14:textId="77777777" w:rsidR="00A76A72" w:rsidRDefault="00A76A72" w:rsidP="00D71E46">
      <w:pPr>
        <w:pStyle w:val="ListParagraph"/>
        <w:numPr>
          <w:ilvl w:val="0"/>
          <w:numId w:val="26"/>
        </w:numPr>
      </w:pPr>
      <w:r>
        <w:t>Basic Flow</w:t>
      </w:r>
    </w:p>
    <w:p w14:paraId="5E742B11" w14:textId="6FF323F9" w:rsidR="00A76A72" w:rsidRDefault="00C91A11" w:rsidP="00D71E46">
      <w:pPr>
        <w:pStyle w:val="ListParagraph"/>
        <w:numPr>
          <w:ilvl w:val="0"/>
          <w:numId w:val="25"/>
        </w:numPr>
      </w:pPr>
      <w:r>
        <w:t xml:space="preserve">Successful View of </w:t>
      </w:r>
      <w:r w:rsidR="00F40726">
        <w:t>Schedule Program</w:t>
      </w:r>
    </w:p>
    <w:p w14:paraId="29A5248D" w14:textId="77777777" w:rsidR="00A76A72" w:rsidRDefault="00A76A72" w:rsidP="00D71E46">
      <w:pPr>
        <w:pStyle w:val="ListParagraph"/>
        <w:numPr>
          <w:ilvl w:val="0"/>
          <w:numId w:val="26"/>
        </w:numPr>
      </w:pPr>
      <w:r>
        <w:t>Alternate Flow</w:t>
      </w:r>
    </w:p>
    <w:p w14:paraId="3F7809AB" w14:textId="48689BBC" w:rsidR="00A76A72" w:rsidRDefault="007E68B6" w:rsidP="00D71E46">
      <w:pPr>
        <w:pStyle w:val="ListParagraph"/>
        <w:numPr>
          <w:ilvl w:val="0"/>
          <w:numId w:val="27"/>
        </w:numPr>
      </w:pPr>
      <w:r>
        <w:t xml:space="preserve">Successful </w:t>
      </w:r>
      <w:r w:rsidR="00F40726">
        <w:t>View of Schedule Program Using Direct Link</w:t>
      </w:r>
    </w:p>
    <w:p w14:paraId="6D6D415D" w14:textId="702B5CDA" w:rsidR="007E68B6" w:rsidRDefault="007E68B6" w:rsidP="00D71E46">
      <w:pPr>
        <w:pStyle w:val="ListParagraph"/>
        <w:numPr>
          <w:ilvl w:val="0"/>
          <w:numId w:val="27"/>
        </w:numPr>
      </w:pPr>
      <w:r>
        <w:t xml:space="preserve">Successful </w:t>
      </w:r>
      <w:r w:rsidR="00F40726">
        <w:t>View of Schedule Program Using Bookmark Of That Page</w:t>
      </w:r>
    </w:p>
    <w:p w14:paraId="12D22F00" w14:textId="485A1754" w:rsidR="007E68B6" w:rsidRDefault="007E68B6" w:rsidP="00D71E46">
      <w:pPr>
        <w:pStyle w:val="ListParagraph"/>
        <w:numPr>
          <w:ilvl w:val="0"/>
          <w:numId w:val="27"/>
        </w:numPr>
      </w:pPr>
      <w:r>
        <w:t>Su</w:t>
      </w:r>
      <w:r w:rsidR="00F40726">
        <w:t>ccessful View of Schedule Program Using History</w:t>
      </w:r>
      <w:r w:rsidR="00637FDF">
        <w:t xml:space="preserve"> Of The Respective Browser</w:t>
      </w:r>
    </w:p>
    <w:p w14:paraId="7614C984" w14:textId="77777777" w:rsidR="00A76A72" w:rsidRDefault="00A76A72" w:rsidP="00D71E46">
      <w:pPr>
        <w:pStyle w:val="StyleHeading2Sub-headingH2ChapterNumberAppendixLetterchnh"/>
      </w:pPr>
      <w:bookmarkStart w:id="114" w:name="_Toc458607249"/>
      <w:bookmarkStart w:id="115" w:name="_Toc503529912"/>
      <w:r w:rsidRPr="009F5790">
        <w:t>Failure Scenarios</w:t>
      </w:r>
      <w:bookmarkEnd w:id="114"/>
      <w:bookmarkEnd w:id="115"/>
    </w:p>
    <w:p w14:paraId="3CE321F7" w14:textId="0A764D54" w:rsidR="00A76A72" w:rsidRPr="009F5790" w:rsidRDefault="00A76A72" w:rsidP="00D71E46">
      <w:pPr>
        <w:pStyle w:val="ListParagraph"/>
        <w:numPr>
          <w:ilvl w:val="0"/>
          <w:numId w:val="26"/>
        </w:numPr>
      </w:pPr>
      <w:r>
        <w:t>Exception Flow</w:t>
      </w:r>
    </w:p>
    <w:p w14:paraId="6E6E1354" w14:textId="56241BE6" w:rsidR="00560097" w:rsidRDefault="00560097" w:rsidP="00560097">
      <w:pPr>
        <w:pStyle w:val="ListParagraph"/>
        <w:numPr>
          <w:ilvl w:val="0"/>
          <w:numId w:val="28"/>
        </w:numPr>
      </w:pPr>
      <w:r>
        <w:t xml:space="preserve">Failed To Update The Programs Due To Invalid Data In Program Description Field </w:t>
      </w:r>
    </w:p>
    <w:p w14:paraId="44545C5F" w14:textId="772830B8" w:rsidR="00560097" w:rsidRDefault="00560097" w:rsidP="00560097">
      <w:pPr>
        <w:pStyle w:val="ListParagraph"/>
        <w:numPr>
          <w:ilvl w:val="0"/>
          <w:numId w:val="28"/>
        </w:numPr>
      </w:pPr>
      <w:r>
        <w:t>Failed To Update The Programs Due To Empty Program Description Field</w:t>
      </w:r>
    </w:p>
    <w:p w14:paraId="0C8FFB32" w14:textId="74574920" w:rsidR="00F50632" w:rsidRDefault="00560097" w:rsidP="00D71E46">
      <w:pPr>
        <w:pStyle w:val="ListParagraph"/>
        <w:numPr>
          <w:ilvl w:val="0"/>
          <w:numId w:val="28"/>
        </w:numPr>
      </w:pPr>
      <w:r>
        <w:t xml:space="preserve">Failed To Update The Programs Due To Invalid Data In Degree </w:t>
      </w:r>
      <w:proofErr w:type="spellStart"/>
      <w:r>
        <w:t>Certifate</w:t>
      </w:r>
      <w:proofErr w:type="spellEnd"/>
      <w:r>
        <w:t xml:space="preserve"> Field</w:t>
      </w:r>
    </w:p>
    <w:p w14:paraId="424F2603" w14:textId="3C02B87E" w:rsidR="00560097" w:rsidRDefault="00560097" w:rsidP="00D71E46">
      <w:pPr>
        <w:pStyle w:val="ListParagraph"/>
        <w:numPr>
          <w:ilvl w:val="0"/>
          <w:numId w:val="28"/>
        </w:numPr>
      </w:pPr>
      <w:r>
        <w:t>Failed To Update The Programs Due To Empty Degree Certificate Field</w:t>
      </w:r>
    </w:p>
    <w:p w14:paraId="1393AEA0" w14:textId="3F85ADA4" w:rsidR="00B7758F" w:rsidRDefault="00B7758F" w:rsidP="00B7758F">
      <w:pPr>
        <w:pStyle w:val="ListParagraph"/>
        <w:numPr>
          <w:ilvl w:val="0"/>
          <w:numId w:val="28"/>
        </w:numPr>
      </w:pPr>
      <w:r>
        <w:t>Failed To Update The Programs Due To Network Error.</w:t>
      </w:r>
    </w:p>
    <w:p w14:paraId="476F4AC1" w14:textId="21C622A7" w:rsidR="00B7758F" w:rsidRDefault="00B7758F" w:rsidP="00B7758F">
      <w:pPr>
        <w:pStyle w:val="ListParagraph"/>
        <w:numPr>
          <w:ilvl w:val="0"/>
          <w:numId w:val="28"/>
        </w:numPr>
      </w:pPr>
      <w:r>
        <w:t>Failed To Update The Programs Due To Database Error.</w:t>
      </w:r>
    </w:p>
    <w:p w14:paraId="2338ADB1" w14:textId="474529EE" w:rsidR="009F5790" w:rsidRPr="009F5790" w:rsidRDefault="00B7758F" w:rsidP="00D71E46">
      <w:pPr>
        <w:pStyle w:val="ListParagraph"/>
        <w:numPr>
          <w:ilvl w:val="0"/>
          <w:numId w:val="28"/>
        </w:numPr>
      </w:pPr>
      <w:r>
        <w:t>Failed To Update The Programs Due To Webserver Error.</w:t>
      </w:r>
    </w:p>
    <w:p w14:paraId="506C29A1" w14:textId="77777777" w:rsidR="009F5790" w:rsidRPr="009F5790" w:rsidRDefault="009F5790" w:rsidP="00D71E46">
      <w:pPr>
        <w:pStyle w:val="StyleHeading1H1Mainheading1Heading1Heading10Head1h1Sec"/>
      </w:pPr>
      <w:bookmarkStart w:id="116" w:name="_Toc144299937"/>
      <w:bookmarkStart w:id="117" w:name="_Toc145125023"/>
      <w:bookmarkStart w:id="118" w:name="_Toc165439522"/>
      <w:bookmarkStart w:id="119" w:name="_Toc186019631"/>
      <w:bookmarkStart w:id="120" w:name="_Toc503529913"/>
      <w:r w:rsidRPr="009F5790">
        <w:t>Issues</w:t>
      </w:r>
      <w:bookmarkEnd w:id="116"/>
      <w:bookmarkEnd w:id="117"/>
      <w:bookmarkEnd w:id="118"/>
      <w:bookmarkEnd w:id="119"/>
      <w:bookmarkEnd w:id="120"/>
    </w:p>
    <w:p w14:paraId="0E1E4BB6" w14:textId="074F60B2" w:rsidR="009F5790" w:rsidRPr="00E261FA" w:rsidRDefault="009F5790" w:rsidP="00D71E46">
      <w:pPr>
        <w:pStyle w:val="infoblue"/>
        <w:numPr>
          <w:ilvl w:val="0"/>
          <w:numId w:val="29"/>
        </w:numPr>
      </w:pPr>
    </w:p>
    <w:p w14:paraId="7CC62646" w14:textId="77777777" w:rsidR="009F5790" w:rsidRPr="009F5790" w:rsidRDefault="009F5790" w:rsidP="00D71E46">
      <w:pPr>
        <w:pStyle w:val="StyleHeading1H1Mainheading1Heading1Heading10Head1h1Sec"/>
      </w:pPr>
      <w:bookmarkStart w:id="121" w:name="_Toc144299938"/>
      <w:bookmarkStart w:id="122" w:name="_Toc145125024"/>
      <w:bookmarkStart w:id="123" w:name="_Toc165439523"/>
      <w:bookmarkStart w:id="124" w:name="_Toc186019632"/>
      <w:bookmarkStart w:id="125" w:name="_Toc503529914"/>
      <w:r w:rsidRPr="009F5790">
        <w:t>UI Specifications</w:t>
      </w:r>
      <w:bookmarkEnd w:id="121"/>
      <w:bookmarkEnd w:id="122"/>
      <w:bookmarkEnd w:id="123"/>
      <w:bookmarkEnd w:id="124"/>
      <w:bookmarkEnd w:id="125"/>
    </w:p>
    <w:p w14:paraId="58B743EA" w14:textId="77777777" w:rsidR="009F5790" w:rsidRPr="009F5790" w:rsidRDefault="009F5790" w:rsidP="00D71E46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3D5D1008" w14:textId="77777777" w:rsidR="009F5790" w:rsidRPr="001C4D77" w:rsidRDefault="009F5790" w:rsidP="00D71E46">
      <w:pPr>
        <w:pStyle w:val="StyleHeading1H1Mainheading1Heading1Heading10Head1h1Sec"/>
      </w:pPr>
      <w:bookmarkStart w:id="126" w:name="_Toc144299939"/>
      <w:bookmarkStart w:id="127" w:name="_Toc145125025"/>
      <w:bookmarkStart w:id="128" w:name="_Toc165439524"/>
      <w:bookmarkStart w:id="129" w:name="_Toc186019633"/>
      <w:bookmarkStart w:id="130" w:name="_Toc503529915"/>
      <w:r w:rsidRPr="001C4D77">
        <w:t>Inter System Dependencies</w:t>
      </w:r>
      <w:bookmarkEnd w:id="126"/>
      <w:bookmarkEnd w:id="127"/>
      <w:bookmarkEnd w:id="128"/>
      <w:bookmarkEnd w:id="129"/>
      <w:bookmarkEnd w:id="130"/>
    </w:p>
    <w:p w14:paraId="363CE12B" w14:textId="77777777" w:rsidR="009F5790" w:rsidRPr="009F5790" w:rsidRDefault="009F5790" w:rsidP="00D71E46">
      <w:pPr>
        <w:pStyle w:val="infoblue"/>
      </w:pPr>
      <w:r w:rsidRPr="009F5790">
        <w:t xml:space="preserve">&lt;&lt;Mention the related functionality within the application that is impacted because of this use case. </w:t>
      </w:r>
      <w:proofErr w:type="spellStart"/>
      <w:proofErr w:type="gram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</w:t>
      </w:r>
      <w:proofErr w:type="gramEnd"/>
      <w:r w:rsidRPr="009F5790">
        <w:t xml:space="preserve"> Or vice-versa</w:t>
      </w:r>
      <w:proofErr w:type="gramStart"/>
      <w:r w:rsidRPr="009F5790">
        <w:t>.&gt;</w:t>
      </w:r>
      <w:proofErr w:type="gramEnd"/>
      <w:r w:rsidRPr="009F5790">
        <w:t>&gt;</w:t>
      </w:r>
    </w:p>
    <w:p w14:paraId="5896F56D" w14:textId="77777777" w:rsidR="009F5790" w:rsidRPr="009F5790" w:rsidRDefault="009F5790" w:rsidP="00D71E46">
      <w:r w:rsidRPr="009F5790">
        <w:rPr>
          <w:b/>
        </w:rPr>
        <w:t xml:space="preserve">Module: </w:t>
      </w:r>
      <w:r w:rsidRPr="009F5790">
        <w:t>&lt;&lt;Specify the Module, which will get impacted because of this use case&gt;&gt;</w:t>
      </w:r>
    </w:p>
    <w:p w14:paraId="32524964" w14:textId="77777777" w:rsidR="009F5790" w:rsidRPr="009F5790" w:rsidRDefault="009F5790" w:rsidP="00D71E46"/>
    <w:p w14:paraId="19D63F4C" w14:textId="77777777" w:rsidR="009F5790" w:rsidRPr="009F5790" w:rsidRDefault="009F5790" w:rsidP="00D71E46">
      <w:r w:rsidRPr="009F5790">
        <w:t>Use case name: &lt;&lt;</w:t>
      </w:r>
      <w:r w:rsidRPr="009F5790">
        <w:rPr>
          <w:bCs/>
        </w:rPr>
        <w:t xml:space="preserve">Use case Name&gt;&gt; </w:t>
      </w:r>
    </w:p>
    <w:p w14:paraId="4B470267" w14:textId="77777777" w:rsidR="009F5790" w:rsidRPr="009F5790" w:rsidRDefault="009F5790" w:rsidP="00D71E46"/>
    <w:p w14:paraId="7E34014E" w14:textId="77777777" w:rsidR="009F5790" w:rsidRPr="009F5790" w:rsidRDefault="009F5790" w:rsidP="00D71E46">
      <w:r w:rsidRPr="009F5790">
        <w:rPr>
          <w:b/>
        </w:rPr>
        <w:t>Impact</w:t>
      </w:r>
      <w:r w:rsidRPr="009F5790">
        <w:t>: &lt;&lt;Mention the impact on the above mentioned Use case because of this use case&gt;&gt;</w:t>
      </w:r>
    </w:p>
    <w:p w14:paraId="2C231003" w14:textId="77777777" w:rsidR="009F5790" w:rsidRPr="009F5790" w:rsidRDefault="009F5790" w:rsidP="00D71E46"/>
    <w:p w14:paraId="6162B69E" w14:textId="77777777" w:rsidR="009F5790" w:rsidRPr="009F5790" w:rsidRDefault="009F5790" w:rsidP="00D71E46"/>
    <w:p w14:paraId="2304A5FD" w14:textId="77777777" w:rsidR="009F5790" w:rsidRPr="009F5790" w:rsidRDefault="009F5790" w:rsidP="00D71E46">
      <w:pPr>
        <w:pStyle w:val="StyleHeading1H1Mainheading1Heading1Heading10Head1h1Sec"/>
      </w:pPr>
      <w:bookmarkStart w:id="131" w:name="_Toc144299940"/>
      <w:bookmarkStart w:id="132" w:name="_Toc145125026"/>
      <w:bookmarkStart w:id="133" w:name="_Toc165439525"/>
      <w:bookmarkStart w:id="134" w:name="_Toc186019634"/>
      <w:bookmarkStart w:id="135" w:name="_Toc503529916"/>
      <w:r w:rsidRPr="009F5790">
        <w:lastRenderedPageBreak/>
        <w:t>Integratio</w:t>
      </w:r>
      <w:bookmarkEnd w:id="131"/>
      <w:bookmarkEnd w:id="132"/>
      <w:r w:rsidRPr="009F5790">
        <w:t>n with an already existing System of the &lt;&lt;Customer&gt;&gt;</w:t>
      </w:r>
      <w:bookmarkEnd w:id="133"/>
      <w:bookmarkEnd w:id="134"/>
      <w:bookmarkEnd w:id="135"/>
    </w:p>
    <w:p w14:paraId="0460A58B" w14:textId="77777777" w:rsidR="009F5790" w:rsidRPr="009F5790" w:rsidRDefault="009F5790" w:rsidP="00D71E46"/>
    <w:p w14:paraId="0ABB75AE" w14:textId="77777777" w:rsidR="009F5790" w:rsidRPr="009F5790" w:rsidRDefault="009F5790" w:rsidP="00D71E46">
      <w:r w:rsidRPr="009F5790">
        <w:t>&lt;&lt; This is especially applicable if the project at hand is an enhancement to an existing system</w:t>
      </w:r>
      <w:proofErr w:type="gramStart"/>
      <w:r w:rsidRPr="009F5790">
        <w:t>.&gt;</w:t>
      </w:r>
      <w:proofErr w:type="gramEnd"/>
      <w:r w:rsidRPr="009F5790">
        <w:t>&gt;</w:t>
      </w:r>
    </w:p>
    <w:p w14:paraId="549E3FD1" w14:textId="77777777" w:rsidR="009F5790" w:rsidRPr="009F5790" w:rsidRDefault="009F5790" w:rsidP="00D71E46"/>
    <w:p w14:paraId="56032A30" w14:textId="77777777" w:rsidR="009F5790" w:rsidRPr="009F5790" w:rsidRDefault="009F5790" w:rsidP="00D71E46">
      <w:r w:rsidRPr="009F5790">
        <w:rPr>
          <w:b/>
        </w:rPr>
        <w:t>Module:</w:t>
      </w:r>
      <w:r w:rsidRPr="009F5790">
        <w:t xml:space="preserve"> &lt;&lt;Specify the Module, which will get impacted because of this use case&gt;&gt;</w:t>
      </w:r>
    </w:p>
    <w:p w14:paraId="5276578A" w14:textId="77777777" w:rsidR="009F5790" w:rsidRPr="009F5790" w:rsidRDefault="009F5790" w:rsidP="00D71E46"/>
    <w:p w14:paraId="21093CC0" w14:textId="77777777" w:rsidR="009F5790" w:rsidRPr="009F5790" w:rsidRDefault="009F5790" w:rsidP="00D71E46">
      <w:r w:rsidRPr="009F5790">
        <w:rPr>
          <w:b/>
        </w:rPr>
        <w:t xml:space="preserve">Entity:  </w:t>
      </w:r>
      <w:r w:rsidRPr="009F5790">
        <w:t>&lt;&lt;List down the entities, which can be impacted because of this use case&gt;&gt;</w:t>
      </w:r>
    </w:p>
    <w:p w14:paraId="7A6C4FA3" w14:textId="77777777" w:rsidR="009F5790" w:rsidRPr="009F5790" w:rsidRDefault="009F5790" w:rsidP="00D71E46"/>
    <w:p w14:paraId="283821C5" w14:textId="77777777" w:rsidR="009F5790" w:rsidRPr="009F5790" w:rsidRDefault="009F5790" w:rsidP="00D71E46">
      <w:r w:rsidRPr="009F5790">
        <w:rPr>
          <w:b/>
        </w:rPr>
        <w:t>Information: &lt;&lt;</w:t>
      </w:r>
      <w:r w:rsidRPr="009F5790">
        <w:t>Mention the Impact in brief. &gt;&gt;</w:t>
      </w:r>
    </w:p>
    <w:p w14:paraId="0C74384B" w14:textId="77777777" w:rsidR="009F5790" w:rsidRPr="009F5790" w:rsidRDefault="009F5790" w:rsidP="00D71E46"/>
    <w:p w14:paraId="50AD47E6" w14:textId="77777777" w:rsidR="009F5790" w:rsidRPr="009F5790" w:rsidRDefault="009F5790" w:rsidP="00D71E46">
      <w:pPr>
        <w:pStyle w:val="StyleHeading1H1Mainheading1Heading1Heading10Head1h1Sec"/>
      </w:pPr>
      <w:bookmarkStart w:id="136" w:name="_Toc144299941"/>
      <w:bookmarkStart w:id="137" w:name="_Toc145125027"/>
      <w:bookmarkStart w:id="138" w:name="_Toc165439526"/>
      <w:bookmarkStart w:id="139" w:name="_Toc186019635"/>
      <w:bookmarkStart w:id="140" w:name="_Toc503529917"/>
      <w:r w:rsidRPr="009F5790">
        <w:t>Assumptions</w:t>
      </w:r>
      <w:bookmarkEnd w:id="136"/>
      <w:bookmarkEnd w:id="137"/>
      <w:bookmarkEnd w:id="138"/>
      <w:bookmarkEnd w:id="139"/>
      <w:bookmarkEnd w:id="140"/>
    </w:p>
    <w:p w14:paraId="3F17E862" w14:textId="0D3D52D4" w:rsidR="009F5790" w:rsidRDefault="007E68B6" w:rsidP="00D71E46">
      <w:pPr>
        <w:pStyle w:val="ListParagraph"/>
        <w:numPr>
          <w:ilvl w:val="0"/>
          <w:numId w:val="30"/>
        </w:numPr>
      </w:pPr>
      <w:r>
        <w:t>Bank exam portal</w:t>
      </w:r>
      <w:r w:rsidR="00E261FA">
        <w:t xml:space="preserve"> </w:t>
      </w:r>
      <w:r w:rsidR="009425EB">
        <w:t xml:space="preserve">application </w:t>
      </w:r>
      <w:r w:rsidR="00E261FA">
        <w:t>is up &amp; running.</w:t>
      </w:r>
    </w:p>
    <w:p w14:paraId="46937489" w14:textId="6EC096AE" w:rsidR="009A4919" w:rsidRDefault="007E68B6" w:rsidP="00D71E46">
      <w:pPr>
        <w:pStyle w:val="ListParagraph"/>
        <w:numPr>
          <w:ilvl w:val="0"/>
          <w:numId w:val="30"/>
        </w:numPr>
      </w:pPr>
      <w:r>
        <w:t>Administrator</w:t>
      </w:r>
      <w:r w:rsidR="009A4919">
        <w:t xml:space="preserve"> should have latest version of browser for best view of site</w:t>
      </w:r>
    </w:p>
    <w:p w14:paraId="21EA73A1" w14:textId="77777777" w:rsidR="009A4919" w:rsidRDefault="009A4919" w:rsidP="00D71E46">
      <w:pPr>
        <w:pStyle w:val="ListParagraph"/>
        <w:numPr>
          <w:ilvl w:val="0"/>
          <w:numId w:val="30"/>
        </w:numPr>
      </w:pPr>
      <w:r>
        <w:t>There should be a stable internet connectivity for smooth execution of process</w:t>
      </w:r>
    </w:p>
    <w:p w14:paraId="1C333B81" w14:textId="64480C67" w:rsidR="009425EB" w:rsidRPr="009F5790" w:rsidRDefault="009425EB" w:rsidP="00D71E46"/>
    <w:p w14:paraId="507C4500" w14:textId="77777777" w:rsidR="009F5790" w:rsidRPr="009F5790" w:rsidRDefault="009F5790" w:rsidP="00D71E46"/>
    <w:p w14:paraId="4A6FF747" w14:textId="77777777" w:rsidR="009F5790" w:rsidRPr="009F5790" w:rsidRDefault="009F5790" w:rsidP="00D71E46"/>
    <w:p w14:paraId="446E364F" w14:textId="57EF95A0" w:rsidR="009F5790" w:rsidRPr="001C4D77" w:rsidRDefault="009F5790" w:rsidP="00D71E46">
      <w:r w:rsidRPr="001C4D77">
        <w:t>REVISION HISTORY OF THE WORK PRODUCT</w:t>
      </w:r>
    </w:p>
    <w:p w14:paraId="53265488" w14:textId="0EEBBB8F" w:rsidR="009F5790" w:rsidRPr="001C4D77" w:rsidRDefault="009F5790" w:rsidP="00D71E46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D71E46"/>
    <w:p w14:paraId="27DB307B" w14:textId="77777777" w:rsidR="009F5790" w:rsidRPr="009F5790" w:rsidRDefault="009F5790" w:rsidP="00D71E46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D71E46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D71E46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D71E46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D71E46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D71E46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D71E46">
            <w:r w:rsidRPr="009F5790">
              <w:t>Approved By</w:t>
            </w:r>
          </w:p>
        </w:tc>
      </w:tr>
      <w:tr w:rsidR="009F5790" w:rsidRPr="009F579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D71E46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D71E46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D71E46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D71E4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D71E4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D71E46"/>
        </w:tc>
      </w:tr>
      <w:tr w:rsidR="009F5790" w:rsidRPr="009F579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D71E46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D71E46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D71E46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D71E4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D71E4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D71E46"/>
        </w:tc>
      </w:tr>
    </w:tbl>
    <w:p w14:paraId="4690480B" w14:textId="77777777" w:rsidR="009F5790" w:rsidRPr="009F5790" w:rsidRDefault="009F5790" w:rsidP="00D71E46"/>
    <w:sectPr w:rsidR="009F579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4BF8A" w14:textId="77777777" w:rsidR="00F05A08" w:rsidRDefault="00F05A08" w:rsidP="00D71E46">
      <w:r>
        <w:separator/>
      </w:r>
    </w:p>
    <w:p w14:paraId="3EF4EE1F" w14:textId="77777777" w:rsidR="00F05A08" w:rsidRDefault="00F05A08" w:rsidP="00D71E46"/>
    <w:p w14:paraId="555FDEB2" w14:textId="77777777" w:rsidR="00F05A08" w:rsidRDefault="00F05A08" w:rsidP="00D71E46"/>
  </w:endnote>
  <w:endnote w:type="continuationSeparator" w:id="0">
    <w:p w14:paraId="4A4882FB" w14:textId="77777777" w:rsidR="00F05A08" w:rsidRDefault="00F05A08" w:rsidP="00D71E46">
      <w:r>
        <w:continuationSeparator/>
      </w:r>
    </w:p>
    <w:p w14:paraId="5AD5A87B" w14:textId="77777777" w:rsidR="00F05A08" w:rsidRDefault="00F05A08" w:rsidP="00D71E46"/>
    <w:p w14:paraId="51AD5398" w14:textId="77777777" w:rsidR="00F05A08" w:rsidRDefault="00F05A08" w:rsidP="00D71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1B4523" w:rsidRDefault="001B4523" w:rsidP="00D71E46">
    <w:pPr>
      <w:pStyle w:val="Footer"/>
    </w:pPr>
  </w:p>
  <w:p w14:paraId="5E49A9DD" w14:textId="77777777" w:rsidR="001B4523" w:rsidRDefault="001B4523" w:rsidP="00D71E4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1B4523" w:rsidRDefault="001B4523" w:rsidP="00D71E46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1B4523" w:rsidRPr="00D318E1" w:rsidRDefault="001B4523" w:rsidP="00D71E46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9C3762">
          <w:rPr>
            <w:b/>
            <w:noProof/>
            <w:lang w:val="fr-FR"/>
          </w:rPr>
          <w:t>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C3762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1B4523" w:rsidRDefault="001B4523" w:rsidP="00D71E46"/>
  <w:p w14:paraId="5E49A9E0" w14:textId="77777777" w:rsidR="001B4523" w:rsidRDefault="001B4523" w:rsidP="00D71E46"/>
  <w:p w14:paraId="5E49A9E1" w14:textId="77777777" w:rsidR="001B4523" w:rsidRDefault="001B4523" w:rsidP="00D71E46"/>
  <w:p w14:paraId="5E49A9E2" w14:textId="77777777" w:rsidR="001B4523" w:rsidRDefault="001B4523" w:rsidP="00D71E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3AC60" w14:textId="77777777" w:rsidR="00F05A08" w:rsidRDefault="00F05A08" w:rsidP="00D71E46">
      <w:r>
        <w:separator/>
      </w:r>
    </w:p>
    <w:p w14:paraId="6B68BC4F" w14:textId="77777777" w:rsidR="00F05A08" w:rsidRDefault="00F05A08" w:rsidP="00D71E46"/>
    <w:p w14:paraId="2C0D0FF2" w14:textId="77777777" w:rsidR="00F05A08" w:rsidRDefault="00F05A08" w:rsidP="00D71E46"/>
  </w:footnote>
  <w:footnote w:type="continuationSeparator" w:id="0">
    <w:p w14:paraId="30B198A6" w14:textId="77777777" w:rsidR="00F05A08" w:rsidRDefault="00F05A08" w:rsidP="00D71E46">
      <w:r>
        <w:continuationSeparator/>
      </w:r>
    </w:p>
    <w:p w14:paraId="2839F298" w14:textId="77777777" w:rsidR="00F05A08" w:rsidRDefault="00F05A08" w:rsidP="00D71E46"/>
    <w:p w14:paraId="521C8656" w14:textId="77777777" w:rsidR="00F05A08" w:rsidRDefault="00F05A08" w:rsidP="00D71E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1B4523" w:rsidRDefault="001B4523" w:rsidP="00D71E46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B4523" w:rsidRDefault="001B4523" w:rsidP="00D71E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1B4523" w:rsidRPr="003308F8" w:rsidRDefault="001B4523" w:rsidP="00D71E46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1B4523" w:rsidRDefault="001B4523" w:rsidP="00D71E46"/>
  <w:p w14:paraId="5E49A9DB" w14:textId="77777777" w:rsidR="001B4523" w:rsidRDefault="001B4523" w:rsidP="00D71E4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1B4523" w:rsidRDefault="001B4523" w:rsidP="00D71E46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9EF"/>
    <w:multiLevelType w:val="hybridMultilevel"/>
    <w:tmpl w:val="7CA07408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09595139"/>
    <w:multiLevelType w:val="hybridMultilevel"/>
    <w:tmpl w:val="2F8E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C1796"/>
    <w:multiLevelType w:val="multilevel"/>
    <w:tmpl w:val="C658904A"/>
    <w:lvl w:ilvl="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Heading2Sub-headingH2ChapterNumberAppendixLetterchnh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B6165C"/>
    <w:multiLevelType w:val="multilevel"/>
    <w:tmpl w:val="DAE2C2A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BB41B7E"/>
    <w:multiLevelType w:val="hybridMultilevel"/>
    <w:tmpl w:val="ED240D6C"/>
    <w:lvl w:ilvl="0" w:tplc="6AD4AD9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0F956868"/>
    <w:multiLevelType w:val="hybridMultilevel"/>
    <w:tmpl w:val="76C03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07C2B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1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D8231D8"/>
    <w:multiLevelType w:val="hybridMultilevel"/>
    <w:tmpl w:val="DD1293F6"/>
    <w:lvl w:ilvl="0" w:tplc="FCE81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A65CE8"/>
    <w:multiLevelType w:val="multilevel"/>
    <w:tmpl w:val="DAE2C2A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>
    <w:nsid w:val="2C240F4C"/>
    <w:multiLevelType w:val="hybridMultilevel"/>
    <w:tmpl w:val="95EE323C"/>
    <w:lvl w:ilvl="0" w:tplc="5AB2BD5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8">
    <w:nsid w:val="39052761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9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0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6CD787A"/>
    <w:multiLevelType w:val="hybridMultilevel"/>
    <w:tmpl w:val="5EC878D6"/>
    <w:lvl w:ilvl="0" w:tplc="90127D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B575E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3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1170"/>
        </w:tabs>
        <w:ind w:left="1170" w:hanging="360"/>
      </w:pPr>
    </w:lvl>
    <w:lvl w:ilvl="1" w:tplc="EBF243C6">
      <w:numFmt w:val="none"/>
      <w:lvlText w:val=""/>
      <w:lvlJc w:val="left"/>
      <w:pPr>
        <w:tabs>
          <w:tab w:val="num" w:pos="-450"/>
        </w:tabs>
      </w:pPr>
    </w:lvl>
    <w:lvl w:ilvl="2" w:tplc="7A545B72">
      <w:numFmt w:val="none"/>
      <w:lvlText w:val=""/>
      <w:lvlJc w:val="left"/>
      <w:pPr>
        <w:tabs>
          <w:tab w:val="num" w:pos="-450"/>
        </w:tabs>
      </w:pPr>
    </w:lvl>
    <w:lvl w:ilvl="3" w:tplc="9DB0CF26">
      <w:numFmt w:val="none"/>
      <w:lvlText w:val=""/>
      <w:lvlJc w:val="left"/>
      <w:pPr>
        <w:tabs>
          <w:tab w:val="num" w:pos="-450"/>
        </w:tabs>
      </w:pPr>
    </w:lvl>
    <w:lvl w:ilvl="4" w:tplc="9B3CC99E">
      <w:numFmt w:val="none"/>
      <w:lvlText w:val=""/>
      <w:lvlJc w:val="left"/>
      <w:pPr>
        <w:tabs>
          <w:tab w:val="num" w:pos="-450"/>
        </w:tabs>
      </w:pPr>
    </w:lvl>
    <w:lvl w:ilvl="5" w:tplc="27A0B03C">
      <w:numFmt w:val="none"/>
      <w:lvlText w:val=""/>
      <w:lvlJc w:val="left"/>
      <w:pPr>
        <w:tabs>
          <w:tab w:val="num" w:pos="-450"/>
        </w:tabs>
      </w:pPr>
    </w:lvl>
    <w:lvl w:ilvl="6" w:tplc="8FF06D30">
      <w:numFmt w:val="none"/>
      <w:lvlText w:val=""/>
      <w:lvlJc w:val="left"/>
      <w:pPr>
        <w:tabs>
          <w:tab w:val="num" w:pos="-450"/>
        </w:tabs>
      </w:pPr>
    </w:lvl>
    <w:lvl w:ilvl="7" w:tplc="2E1670F6">
      <w:numFmt w:val="none"/>
      <w:lvlText w:val=""/>
      <w:lvlJc w:val="left"/>
      <w:pPr>
        <w:tabs>
          <w:tab w:val="num" w:pos="-450"/>
        </w:tabs>
      </w:pPr>
    </w:lvl>
    <w:lvl w:ilvl="8" w:tplc="128E162C">
      <w:numFmt w:val="none"/>
      <w:lvlText w:val=""/>
      <w:lvlJc w:val="left"/>
      <w:pPr>
        <w:tabs>
          <w:tab w:val="num" w:pos="-450"/>
        </w:tabs>
      </w:pPr>
    </w:lvl>
  </w:abstractNum>
  <w:abstractNum w:abstractNumId="25">
    <w:nsid w:val="59735C92"/>
    <w:multiLevelType w:val="hybridMultilevel"/>
    <w:tmpl w:val="0172D728"/>
    <w:lvl w:ilvl="0" w:tplc="0409000F">
      <w:start w:val="1"/>
      <w:numFmt w:val="decimal"/>
      <w:lvlText w:val="%1."/>
      <w:lvlJc w:val="left"/>
      <w:pPr>
        <w:ind w:left="1392" w:hanging="360"/>
      </w:p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6">
    <w:nsid w:val="5CC95209"/>
    <w:multiLevelType w:val="multilevel"/>
    <w:tmpl w:val="EB6E61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7">
    <w:nsid w:val="66081EA6"/>
    <w:multiLevelType w:val="hybridMultilevel"/>
    <w:tmpl w:val="614E7C20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3367E"/>
    <w:multiLevelType w:val="hybridMultilevel"/>
    <w:tmpl w:val="8FC2A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B1A0D09"/>
    <w:multiLevelType w:val="multilevel"/>
    <w:tmpl w:val="6502586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B9344D"/>
    <w:multiLevelType w:val="hybridMultilevel"/>
    <w:tmpl w:val="0172D728"/>
    <w:lvl w:ilvl="0" w:tplc="0409000F">
      <w:start w:val="1"/>
      <w:numFmt w:val="decimal"/>
      <w:lvlText w:val="%1."/>
      <w:lvlJc w:val="left"/>
      <w:pPr>
        <w:ind w:left="1392" w:hanging="360"/>
      </w:p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31">
    <w:nsid w:val="6F183976"/>
    <w:multiLevelType w:val="hybridMultilevel"/>
    <w:tmpl w:val="5A38762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2556D64"/>
    <w:multiLevelType w:val="multilevel"/>
    <w:tmpl w:val="E1A879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>
    <w:nsid w:val="73EB4EF6"/>
    <w:multiLevelType w:val="hybridMultilevel"/>
    <w:tmpl w:val="0172D728"/>
    <w:lvl w:ilvl="0" w:tplc="0409000F">
      <w:start w:val="1"/>
      <w:numFmt w:val="decimal"/>
      <w:lvlText w:val="%1."/>
      <w:lvlJc w:val="left"/>
      <w:pPr>
        <w:ind w:left="1392" w:hanging="360"/>
      </w:p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34">
    <w:nsid w:val="758D673D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9"/>
  </w:num>
  <w:num w:numId="3">
    <w:abstractNumId w:val="15"/>
  </w:num>
  <w:num w:numId="4">
    <w:abstractNumId w:val="37"/>
  </w:num>
  <w:num w:numId="5">
    <w:abstractNumId w:val="14"/>
  </w:num>
  <w:num w:numId="6">
    <w:abstractNumId w:val="24"/>
  </w:num>
  <w:num w:numId="7">
    <w:abstractNumId w:val="4"/>
  </w:num>
  <w:num w:numId="8">
    <w:abstractNumId w:val="23"/>
  </w:num>
  <w:num w:numId="9">
    <w:abstractNumId w:val="19"/>
  </w:num>
  <w:num w:numId="10">
    <w:abstractNumId w:val="1"/>
  </w:num>
  <w:num w:numId="11">
    <w:abstractNumId w:val="10"/>
  </w:num>
  <w:num w:numId="12">
    <w:abstractNumId w:val="18"/>
  </w:num>
  <w:num w:numId="13">
    <w:abstractNumId w:val="32"/>
  </w:num>
  <w:num w:numId="14">
    <w:abstractNumId w:val="26"/>
  </w:num>
  <w:num w:numId="15">
    <w:abstractNumId w:val="0"/>
  </w:num>
  <w:num w:numId="16">
    <w:abstractNumId w:val="12"/>
  </w:num>
  <w:num w:numId="17">
    <w:abstractNumId w:val="7"/>
  </w:num>
  <w:num w:numId="18">
    <w:abstractNumId w:val="20"/>
  </w:num>
  <w:num w:numId="19">
    <w:abstractNumId w:val="2"/>
  </w:num>
  <w:num w:numId="20">
    <w:abstractNumId w:val="21"/>
  </w:num>
  <w:num w:numId="21">
    <w:abstractNumId w:val="13"/>
  </w:num>
  <w:num w:numId="22">
    <w:abstractNumId w:val="11"/>
  </w:num>
  <w:num w:numId="23">
    <w:abstractNumId w:val="36"/>
  </w:num>
  <w:num w:numId="24">
    <w:abstractNumId w:val="6"/>
  </w:num>
  <w:num w:numId="25">
    <w:abstractNumId w:val="28"/>
  </w:num>
  <w:num w:numId="26">
    <w:abstractNumId w:val="3"/>
  </w:num>
  <w:num w:numId="27">
    <w:abstractNumId w:val="8"/>
  </w:num>
  <w:num w:numId="28">
    <w:abstractNumId w:val="31"/>
  </w:num>
  <w:num w:numId="29">
    <w:abstractNumId w:val="27"/>
  </w:num>
  <w:num w:numId="30">
    <w:abstractNumId w:val="17"/>
  </w:num>
  <w:num w:numId="31">
    <w:abstractNumId w:val="34"/>
  </w:num>
  <w:num w:numId="32">
    <w:abstractNumId w:val="22"/>
  </w:num>
  <w:num w:numId="33">
    <w:abstractNumId w:val="33"/>
  </w:num>
  <w:num w:numId="34">
    <w:abstractNumId w:val="25"/>
  </w:num>
  <w:num w:numId="35">
    <w:abstractNumId w:val="30"/>
  </w:num>
  <w:num w:numId="36">
    <w:abstractNumId w:val="5"/>
  </w:num>
  <w:num w:numId="37">
    <w:abstractNumId w:val="29"/>
  </w:num>
  <w:num w:numId="38">
    <w:abstractNumId w:val="16"/>
  </w:num>
  <w:num w:numId="39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02FE"/>
    <w:rsid w:val="000019F0"/>
    <w:rsid w:val="000063BE"/>
    <w:rsid w:val="000118E2"/>
    <w:rsid w:val="000126FA"/>
    <w:rsid w:val="00014210"/>
    <w:rsid w:val="000549C5"/>
    <w:rsid w:val="0005512D"/>
    <w:rsid w:val="00066890"/>
    <w:rsid w:val="00070002"/>
    <w:rsid w:val="000721FF"/>
    <w:rsid w:val="0007499D"/>
    <w:rsid w:val="0007731E"/>
    <w:rsid w:val="0008331A"/>
    <w:rsid w:val="00092704"/>
    <w:rsid w:val="00096043"/>
    <w:rsid w:val="000C5717"/>
    <w:rsid w:val="000D0F82"/>
    <w:rsid w:val="000E00E7"/>
    <w:rsid w:val="000F5E2A"/>
    <w:rsid w:val="0012666F"/>
    <w:rsid w:val="00141B52"/>
    <w:rsid w:val="00150EC1"/>
    <w:rsid w:val="00155262"/>
    <w:rsid w:val="00155339"/>
    <w:rsid w:val="00164AD1"/>
    <w:rsid w:val="0017290A"/>
    <w:rsid w:val="001804C0"/>
    <w:rsid w:val="001827A2"/>
    <w:rsid w:val="00192065"/>
    <w:rsid w:val="0019751B"/>
    <w:rsid w:val="001A1E4F"/>
    <w:rsid w:val="001B0FD3"/>
    <w:rsid w:val="001B4523"/>
    <w:rsid w:val="001B7929"/>
    <w:rsid w:val="001C1D89"/>
    <w:rsid w:val="001C4D77"/>
    <w:rsid w:val="00201D1D"/>
    <w:rsid w:val="00206252"/>
    <w:rsid w:val="00217176"/>
    <w:rsid w:val="00221286"/>
    <w:rsid w:val="00233482"/>
    <w:rsid w:val="00234F94"/>
    <w:rsid w:val="002405E6"/>
    <w:rsid w:val="002466CD"/>
    <w:rsid w:val="002466D2"/>
    <w:rsid w:val="002505E6"/>
    <w:rsid w:val="002572DB"/>
    <w:rsid w:val="00272639"/>
    <w:rsid w:val="00277EF8"/>
    <w:rsid w:val="002A7E62"/>
    <w:rsid w:val="002D0988"/>
    <w:rsid w:val="002F046F"/>
    <w:rsid w:val="002F76CC"/>
    <w:rsid w:val="00300522"/>
    <w:rsid w:val="00303E5A"/>
    <w:rsid w:val="003120EB"/>
    <w:rsid w:val="0032491B"/>
    <w:rsid w:val="003308F8"/>
    <w:rsid w:val="00332A79"/>
    <w:rsid w:val="00334B92"/>
    <w:rsid w:val="00350D73"/>
    <w:rsid w:val="00395294"/>
    <w:rsid w:val="003A163D"/>
    <w:rsid w:val="003A5C21"/>
    <w:rsid w:val="003B2FE2"/>
    <w:rsid w:val="003D30D0"/>
    <w:rsid w:val="003E0F03"/>
    <w:rsid w:val="003E7E00"/>
    <w:rsid w:val="004027C9"/>
    <w:rsid w:val="00403E1F"/>
    <w:rsid w:val="00411767"/>
    <w:rsid w:val="00415C16"/>
    <w:rsid w:val="004347D3"/>
    <w:rsid w:val="00453137"/>
    <w:rsid w:val="00472619"/>
    <w:rsid w:val="00472DB3"/>
    <w:rsid w:val="00475259"/>
    <w:rsid w:val="004775EC"/>
    <w:rsid w:val="004811D4"/>
    <w:rsid w:val="00483B71"/>
    <w:rsid w:val="004877F4"/>
    <w:rsid w:val="0049538E"/>
    <w:rsid w:val="004A35C2"/>
    <w:rsid w:val="004A6A03"/>
    <w:rsid w:val="004A7DCD"/>
    <w:rsid w:val="004C26C5"/>
    <w:rsid w:val="004C3902"/>
    <w:rsid w:val="004E7445"/>
    <w:rsid w:val="005019D6"/>
    <w:rsid w:val="00530E5A"/>
    <w:rsid w:val="0053544D"/>
    <w:rsid w:val="00537819"/>
    <w:rsid w:val="0054033B"/>
    <w:rsid w:val="00544B9A"/>
    <w:rsid w:val="00551E46"/>
    <w:rsid w:val="00552ADE"/>
    <w:rsid w:val="00552AEE"/>
    <w:rsid w:val="00560097"/>
    <w:rsid w:val="00590989"/>
    <w:rsid w:val="00594D4A"/>
    <w:rsid w:val="005B2D5A"/>
    <w:rsid w:val="005B3604"/>
    <w:rsid w:val="005C27AE"/>
    <w:rsid w:val="005D4827"/>
    <w:rsid w:val="005E5169"/>
    <w:rsid w:val="005E5ECC"/>
    <w:rsid w:val="00605B2D"/>
    <w:rsid w:val="006349A0"/>
    <w:rsid w:val="00637FDF"/>
    <w:rsid w:val="006403D2"/>
    <w:rsid w:val="0064586A"/>
    <w:rsid w:val="006539AD"/>
    <w:rsid w:val="00667576"/>
    <w:rsid w:val="0067016E"/>
    <w:rsid w:val="00686664"/>
    <w:rsid w:val="00687718"/>
    <w:rsid w:val="006A615C"/>
    <w:rsid w:val="006B0A33"/>
    <w:rsid w:val="006C3A66"/>
    <w:rsid w:val="006D12D1"/>
    <w:rsid w:val="006E3962"/>
    <w:rsid w:val="006F1672"/>
    <w:rsid w:val="00707D05"/>
    <w:rsid w:val="007321B9"/>
    <w:rsid w:val="00742C6D"/>
    <w:rsid w:val="00746AD4"/>
    <w:rsid w:val="00775844"/>
    <w:rsid w:val="00790A92"/>
    <w:rsid w:val="007A16C6"/>
    <w:rsid w:val="007A3689"/>
    <w:rsid w:val="007B4E6B"/>
    <w:rsid w:val="007B7640"/>
    <w:rsid w:val="007C7699"/>
    <w:rsid w:val="007D64B5"/>
    <w:rsid w:val="007E68B6"/>
    <w:rsid w:val="007F0A87"/>
    <w:rsid w:val="008036AF"/>
    <w:rsid w:val="008176CF"/>
    <w:rsid w:val="00835905"/>
    <w:rsid w:val="008442D4"/>
    <w:rsid w:val="00845B22"/>
    <w:rsid w:val="00850205"/>
    <w:rsid w:val="00882A5D"/>
    <w:rsid w:val="00886F61"/>
    <w:rsid w:val="008A6C9C"/>
    <w:rsid w:val="008A7999"/>
    <w:rsid w:val="008B6197"/>
    <w:rsid w:val="008B6B15"/>
    <w:rsid w:val="008D0E2E"/>
    <w:rsid w:val="008D1CF1"/>
    <w:rsid w:val="008D634D"/>
    <w:rsid w:val="008F366F"/>
    <w:rsid w:val="00900F28"/>
    <w:rsid w:val="0091275A"/>
    <w:rsid w:val="0092658D"/>
    <w:rsid w:val="0093000F"/>
    <w:rsid w:val="00935785"/>
    <w:rsid w:val="00936375"/>
    <w:rsid w:val="009410F1"/>
    <w:rsid w:val="009425EB"/>
    <w:rsid w:val="00943B9C"/>
    <w:rsid w:val="00944A2C"/>
    <w:rsid w:val="009566B0"/>
    <w:rsid w:val="009768DB"/>
    <w:rsid w:val="0098706E"/>
    <w:rsid w:val="00994CD6"/>
    <w:rsid w:val="00997485"/>
    <w:rsid w:val="009A1EBA"/>
    <w:rsid w:val="009A4919"/>
    <w:rsid w:val="009A520E"/>
    <w:rsid w:val="009A6B54"/>
    <w:rsid w:val="009A6DBB"/>
    <w:rsid w:val="009A7052"/>
    <w:rsid w:val="009B4999"/>
    <w:rsid w:val="009C3762"/>
    <w:rsid w:val="009C75BF"/>
    <w:rsid w:val="009E1907"/>
    <w:rsid w:val="009F046E"/>
    <w:rsid w:val="009F2DAB"/>
    <w:rsid w:val="009F5790"/>
    <w:rsid w:val="00A10DE5"/>
    <w:rsid w:val="00A1407A"/>
    <w:rsid w:val="00A33C06"/>
    <w:rsid w:val="00A65EC7"/>
    <w:rsid w:val="00A76A72"/>
    <w:rsid w:val="00A971EE"/>
    <w:rsid w:val="00AA28B5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36BF"/>
    <w:rsid w:val="00B15EE7"/>
    <w:rsid w:val="00B1630B"/>
    <w:rsid w:val="00B231E6"/>
    <w:rsid w:val="00B34985"/>
    <w:rsid w:val="00B45EA4"/>
    <w:rsid w:val="00B47893"/>
    <w:rsid w:val="00B7758F"/>
    <w:rsid w:val="00B80750"/>
    <w:rsid w:val="00B87269"/>
    <w:rsid w:val="00BA272B"/>
    <w:rsid w:val="00BF07C6"/>
    <w:rsid w:val="00C05735"/>
    <w:rsid w:val="00C13A48"/>
    <w:rsid w:val="00C1533B"/>
    <w:rsid w:val="00C24AC2"/>
    <w:rsid w:val="00C3602B"/>
    <w:rsid w:val="00C37DC8"/>
    <w:rsid w:val="00C57E5C"/>
    <w:rsid w:val="00C60291"/>
    <w:rsid w:val="00C61FD8"/>
    <w:rsid w:val="00C63B23"/>
    <w:rsid w:val="00C65776"/>
    <w:rsid w:val="00C74FF8"/>
    <w:rsid w:val="00C82F93"/>
    <w:rsid w:val="00C84AE8"/>
    <w:rsid w:val="00C85168"/>
    <w:rsid w:val="00C91A11"/>
    <w:rsid w:val="00C934E4"/>
    <w:rsid w:val="00C97676"/>
    <w:rsid w:val="00CC6FB5"/>
    <w:rsid w:val="00CC783A"/>
    <w:rsid w:val="00CD7356"/>
    <w:rsid w:val="00CE4DAD"/>
    <w:rsid w:val="00CF0867"/>
    <w:rsid w:val="00CF66B1"/>
    <w:rsid w:val="00D00798"/>
    <w:rsid w:val="00D12ADC"/>
    <w:rsid w:val="00D16345"/>
    <w:rsid w:val="00D316EB"/>
    <w:rsid w:val="00D318E1"/>
    <w:rsid w:val="00D40824"/>
    <w:rsid w:val="00D50C68"/>
    <w:rsid w:val="00D55179"/>
    <w:rsid w:val="00D62EB9"/>
    <w:rsid w:val="00D64B7C"/>
    <w:rsid w:val="00D71245"/>
    <w:rsid w:val="00D71E46"/>
    <w:rsid w:val="00D7594D"/>
    <w:rsid w:val="00D92582"/>
    <w:rsid w:val="00DA4E0A"/>
    <w:rsid w:val="00DA63A4"/>
    <w:rsid w:val="00DA7B23"/>
    <w:rsid w:val="00DC40E6"/>
    <w:rsid w:val="00DC735A"/>
    <w:rsid w:val="00DD3832"/>
    <w:rsid w:val="00DD3DC0"/>
    <w:rsid w:val="00DD69AF"/>
    <w:rsid w:val="00DE7EE2"/>
    <w:rsid w:val="00DF220A"/>
    <w:rsid w:val="00E12319"/>
    <w:rsid w:val="00E218F1"/>
    <w:rsid w:val="00E261FA"/>
    <w:rsid w:val="00E26304"/>
    <w:rsid w:val="00E44221"/>
    <w:rsid w:val="00E46827"/>
    <w:rsid w:val="00E4742C"/>
    <w:rsid w:val="00E70AAE"/>
    <w:rsid w:val="00E81230"/>
    <w:rsid w:val="00E970A4"/>
    <w:rsid w:val="00EA36BC"/>
    <w:rsid w:val="00EC428F"/>
    <w:rsid w:val="00ED7534"/>
    <w:rsid w:val="00EE1799"/>
    <w:rsid w:val="00F05A08"/>
    <w:rsid w:val="00F11BF2"/>
    <w:rsid w:val="00F11ED4"/>
    <w:rsid w:val="00F27F5E"/>
    <w:rsid w:val="00F31BF2"/>
    <w:rsid w:val="00F40726"/>
    <w:rsid w:val="00F4644E"/>
    <w:rsid w:val="00F50632"/>
    <w:rsid w:val="00F53CE2"/>
    <w:rsid w:val="00F56846"/>
    <w:rsid w:val="00F61D7C"/>
    <w:rsid w:val="00F73F5C"/>
    <w:rsid w:val="00F76F15"/>
    <w:rsid w:val="00F8410D"/>
    <w:rsid w:val="00F87520"/>
    <w:rsid w:val="00F9573D"/>
    <w:rsid w:val="00FA19D1"/>
    <w:rsid w:val="00FC181B"/>
    <w:rsid w:val="00FC33DD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71E46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45B22"/>
    <w:pPr>
      <w:keepNext/>
      <w:numPr>
        <w:ilvl w:val="2"/>
        <w:numId w:val="7"/>
      </w:numPr>
      <w:tabs>
        <w:tab w:val="clear" w:pos="9639"/>
      </w:tabs>
      <w:spacing w:before="240" w:after="60" w:line="240" w:lineRule="auto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71E46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45B22"/>
    <w:pPr>
      <w:keepNext/>
      <w:numPr>
        <w:ilvl w:val="2"/>
        <w:numId w:val="7"/>
      </w:numPr>
      <w:tabs>
        <w:tab w:val="clear" w:pos="9639"/>
      </w:tabs>
      <w:spacing w:before="240" w:after="60" w:line="240" w:lineRule="auto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549</TotalTime>
  <Pages>12</Pages>
  <Words>2477</Words>
  <Characters>14122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Mohammed, Jabbar</cp:lastModifiedBy>
  <cp:revision>64</cp:revision>
  <dcterms:created xsi:type="dcterms:W3CDTF">2017-12-20T10:50:00Z</dcterms:created>
  <dcterms:modified xsi:type="dcterms:W3CDTF">2018-01-13T12:09:00Z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